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96" w:rsidRDefault="00486D29" w:rsidP="00330B67">
      <w:pPr>
        <w:pStyle w:val="titulo"/>
        <w:tabs>
          <w:tab w:val="left" w:pos="8647"/>
        </w:tabs>
        <w:spacing w:before="3120"/>
        <w:jc w:val="left"/>
        <w:rPr>
          <w:rFonts w:cs="Arial"/>
          <w:sz w:val="32"/>
        </w:rPr>
      </w:pPr>
      <w:r w:rsidRPr="00486D29">
        <w:rPr>
          <w:rStyle w:val="TEXTO"/>
          <w:rFonts w:cs="Arial"/>
          <w:sz w:val="44"/>
          <w:szCs w:val="44"/>
        </w:rPr>
        <w:t>SGESL</w:t>
      </w:r>
      <w:r w:rsidR="007E699B">
        <w:rPr>
          <w:i/>
          <w:sz w:val="44"/>
        </w:rPr>
        <w:t xml:space="preserve"> – Sistema </w:t>
      </w:r>
      <w:r w:rsidR="004F0A66">
        <w:rPr>
          <w:i/>
          <w:sz w:val="44"/>
        </w:rPr>
        <w:t xml:space="preserve">de </w:t>
      </w:r>
      <w:r w:rsidR="00D862B4">
        <w:rPr>
          <w:i/>
          <w:sz w:val="44"/>
        </w:rPr>
        <w:t>Gestao Escolar</w:t>
      </w:r>
      <w:r w:rsidR="00E80A96">
        <w:rPr>
          <w:sz w:val="48"/>
        </w:rPr>
        <w:br/>
      </w:r>
      <w:r w:rsidR="00E80A96">
        <w:rPr>
          <w:rFonts w:cs="Arial"/>
          <w:sz w:val="32"/>
        </w:rPr>
        <w:t xml:space="preserve">Cliente: </w:t>
      </w:r>
      <w:r w:rsidR="00D862B4">
        <w:rPr>
          <w:rFonts w:cs="Arial"/>
          <w:sz w:val="32"/>
        </w:rPr>
        <w:t>Escola Secundária de Laulane</w:t>
      </w:r>
      <w:r w:rsidR="007E5E5C">
        <w:rPr>
          <w:rFonts w:cs="Arial"/>
          <w:sz w:val="32"/>
        </w:rPr>
        <w:t xml:space="preserve"> </w:t>
      </w:r>
      <w:r w:rsidR="00D862B4">
        <w:rPr>
          <w:rFonts w:cs="Arial"/>
          <w:sz w:val="32"/>
        </w:rPr>
        <w:t>&lt;&lt; Maputo</w:t>
      </w:r>
      <w:r w:rsidR="00105832">
        <w:rPr>
          <w:rFonts w:cs="Arial"/>
          <w:sz w:val="32"/>
        </w:rPr>
        <w:t>&gt;&gt;</w:t>
      </w:r>
    </w:p>
    <w:p w:rsidR="00E80A96" w:rsidRDefault="00E80A96">
      <w:pPr>
        <w:pStyle w:val="versao"/>
        <w:rPr>
          <w:rFonts w:cs="Arial"/>
        </w:rPr>
      </w:pPr>
    </w:p>
    <w:p w:rsidR="00E80A96" w:rsidRDefault="00E80A96">
      <w:pPr>
        <w:pStyle w:val="versao"/>
        <w:rPr>
          <w:rFonts w:cs="Arial"/>
        </w:rPr>
      </w:pPr>
      <w:r>
        <w:rPr>
          <w:rFonts w:cs="Arial"/>
        </w:rPr>
        <w:br/>
        <w:t>PROPOSTA TÉCNICA</w:t>
      </w:r>
      <w:r w:rsidR="00D974AD">
        <w:rPr>
          <w:rFonts w:cs="Arial"/>
        </w:rPr>
        <w:t>/COMERCIAL</w:t>
      </w:r>
    </w:p>
    <w:p w:rsidR="00E80A96" w:rsidRDefault="00E80A96">
      <w:pPr>
        <w:pStyle w:val="versao"/>
        <w:rPr>
          <w:rFonts w:cs="Arial"/>
          <w:sz w:val="24"/>
        </w:rPr>
      </w:pPr>
    </w:p>
    <w:p w:rsidR="00E80A96" w:rsidRDefault="00E80A96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 xml:space="preserve">Data de Emissão: </w:t>
      </w:r>
      <w:r w:rsidR="00054DC2">
        <w:rPr>
          <w:rFonts w:cs="Arial"/>
          <w:i/>
          <w:sz w:val="24"/>
        </w:rPr>
        <w:t>0</w:t>
      </w:r>
      <w:r w:rsidR="001D7E23">
        <w:rPr>
          <w:rFonts w:cs="Arial"/>
          <w:i/>
          <w:sz w:val="24"/>
        </w:rPr>
        <w:t>3</w:t>
      </w:r>
      <w:r w:rsidR="007E5E5C">
        <w:rPr>
          <w:rFonts w:cs="Arial"/>
          <w:i/>
          <w:sz w:val="24"/>
        </w:rPr>
        <w:t>/</w:t>
      </w:r>
      <w:r w:rsidR="00054DC2">
        <w:rPr>
          <w:rFonts w:cs="Arial"/>
          <w:i/>
          <w:sz w:val="24"/>
        </w:rPr>
        <w:t>10</w:t>
      </w:r>
      <w:r w:rsidR="00386D03">
        <w:rPr>
          <w:rFonts w:cs="Arial"/>
          <w:i/>
          <w:sz w:val="24"/>
        </w:rPr>
        <w:t>/2019</w:t>
      </w:r>
    </w:p>
    <w:p w:rsidR="00E80A96" w:rsidRDefault="00E80A96">
      <w:pPr>
        <w:pStyle w:val="versao"/>
        <w:rPr>
          <w:rFonts w:cs="Arial"/>
          <w:i/>
        </w:rPr>
      </w:pPr>
      <w:r>
        <w:rPr>
          <w:rFonts w:cs="Arial"/>
          <w:sz w:val="24"/>
        </w:rPr>
        <w:t xml:space="preserve">Data de Validade: </w:t>
      </w:r>
      <w:r w:rsidR="00054DC2">
        <w:rPr>
          <w:rFonts w:cs="Arial"/>
          <w:i/>
          <w:sz w:val="24"/>
        </w:rPr>
        <w:t>0</w:t>
      </w:r>
      <w:r w:rsidR="001D7E23">
        <w:rPr>
          <w:rFonts w:cs="Arial"/>
          <w:i/>
          <w:sz w:val="24"/>
        </w:rPr>
        <w:t>3</w:t>
      </w:r>
      <w:r>
        <w:rPr>
          <w:rFonts w:cs="Arial"/>
          <w:i/>
          <w:sz w:val="24"/>
        </w:rPr>
        <w:t>/</w:t>
      </w:r>
      <w:r w:rsidR="00D974AD">
        <w:rPr>
          <w:rFonts w:cs="Arial"/>
          <w:i/>
          <w:sz w:val="24"/>
        </w:rPr>
        <w:t>1</w:t>
      </w:r>
      <w:r w:rsidR="00054DC2">
        <w:rPr>
          <w:rFonts w:cs="Arial"/>
          <w:i/>
          <w:sz w:val="24"/>
        </w:rPr>
        <w:t>1</w:t>
      </w:r>
      <w:r>
        <w:rPr>
          <w:rFonts w:cs="Arial"/>
          <w:i/>
          <w:sz w:val="24"/>
        </w:rPr>
        <w:t>/20</w:t>
      </w:r>
      <w:r w:rsidR="00386D03">
        <w:rPr>
          <w:rFonts w:cs="Arial"/>
          <w:i/>
          <w:sz w:val="24"/>
        </w:rPr>
        <w:t>19</w:t>
      </w:r>
    </w:p>
    <w:p w:rsidR="00E80A96" w:rsidRDefault="00E80A96">
      <w:pPr>
        <w:pStyle w:val="versao"/>
        <w:rPr>
          <w:rFonts w:cs="Arial"/>
        </w:rPr>
      </w:pPr>
    </w:p>
    <w:p w:rsidR="00E80A96" w:rsidRDefault="00E80A96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Responsável pela Proposta: </w:t>
      </w:r>
      <w:r w:rsidR="00386D03">
        <w:rPr>
          <w:rFonts w:cs="Arial"/>
          <w:sz w:val="24"/>
        </w:rPr>
        <w:t>Howana, Agidio</w:t>
      </w:r>
    </w:p>
    <w:p w:rsidR="00E80A96" w:rsidRDefault="00E80A96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Gerente de Projetos</w:t>
      </w:r>
    </w:p>
    <w:p w:rsidR="00E80A96" w:rsidRDefault="004E7383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howanaernesto@gmail.com</w:t>
      </w:r>
    </w:p>
    <w:p w:rsidR="00E80A96" w:rsidRDefault="00E80A96">
      <w:pPr>
        <w:pStyle w:val="versao"/>
        <w:rPr>
          <w:rFonts w:cs="Arial"/>
          <w:sz w:val="24"/>
        </w:rPr>
      </w:pPr>
    </w:p>
    <w:p w:rsidR="00E80A96" w:rsidRDefault="00386D03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Cumbane, Hermenegildo</w:t>
      </w:r>
    </w:p>
    <w:p w:rsidR="00054DC2" w:rsidRDefault="00054DC2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Gerente de Tecnologia</w:t>
      </w:r>
    </w:p>
    <w:p w:rsidR="00D974AD" w:rsidRDefault="00D974AD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breno@</w:t>
      </w:r>
      <w:r w:rsidR="00105832">
        <w:rPr>
          <w:rFonts w:cs="Arial"/>
          <w:sz w:val="24"/>
        </w:rPr>
        <w:t>&lt;&lt; nome empresa &gt;&gt;</w:t>
      </w:r>
      <w:r>
        <w:rPr>
          <w:rFonts w:cs="Arial"/>
          <w:sz w:val="24"/>
        </w:rPr>
        <w:t>.com.br</w:t>
      </w:r>
    </w:p>
    <w:p w:rsidR="00E80A96" w:rsidRDefault="00E80A96">
      <w:pPr>
        <w:pStyle w:val="versao"/>
        <w:rPr>
          <w:rFonts w:cs="Arial"/>
          <w:sz w:val="24"/>
        </w:rPr>
      </w:pPr>
    </w:p>
    <w:p w:rsidR="00330B67" w:rsidRDefault="00330B67">
      <w:pPr>
        <w:pStyle w:val="versao"/>
        <w:rPr>
          <w:rFonts w:cs="Arial"/>
          <w:sz w:val="24"/>
        </w:rPr>
      </w:pPr>
    </w:p>
    <w:p w:rsidR="00330B67" w:rsidRDefault="00330B67" w:rsidP="00330B67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Mbilane, Herminio</w:t>
      </w:r>
    </w:p>
    <w:p w:rsidR="00330B67" w:rsidRDefault="00330B67" w:rsidP="00330B67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breno@&lt;&lt; nome empresa &gt;&gt;.com.br</w:t>
      </w:r>
    </w:p>
    <w:p w:rsidR="00330B67" w:rsidRDefault="00330B67" w:rsidP="00330B67">
      <w:pPr>
        <w:pStyle w:val="versao"/>
        <w:rPr>
          <w:rFonts w:cs="Arial"/>
          <w:sz w:val="24"/>
        </w:rPr>
      </w:pPr>
    </w:p>
    <w:p w:rsidR="00330B67" w:rsidRDefault="00330B67" w:rsidP="00330B67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Conua, Pinto</w:t>
      </w:r>
    </w:p>
    <w:p w:rsidR="00330B67" w:rsidRDefault="00330B67" w:rsidP="00330B67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breno@&lt;&lt; nome empresa &gt;&gt;.com.br</w:t>
      </w:r>
    </w:p>
    <w:p w:rsidR="00330B67" w:rsidRDefault="00330B67">
      <w:pPr>
        <w:pStyle w:val="versao"/>
        <w:rPr>
          <w:rFonts w:cs="Arial"/>
          <w:sz w:val="24"/>
        </w:rPr>
      </w:pPr>
    </w:p>
    <w:p w:rsidR="00E80A96" w:rsidRDefault="00E80A96">
      <w:pPr>
        <w:pStyle w:val="versao"/>
        <w:rPr>
          <w:rFonts w:cs="Arial"/>
          <w:sz w:val="24"/>
        </w:rPr>
      </w:pPr>
    </w:p>
    <w:p w:rsidR="00E80A96" w:rsidRDefault="00E80A96">
      <w:pPr>
        <w:pStyle w:val="versao"/>
      </w:pPr>
    </w:p>
    <w:p w:rsidR="00E80A96" w:rsidRDefault="003412F5" w:rsidP="003412F5">
      <w:pPr>
        <w:pStyle w:val="versao"/>
      </w:pPr>
      <w:r>
        <w:rPr>
          <w:noProof/>
          <w:lang w:val="en-US" w:eastAsia="en-US"/>
        </w:rPr>
        <w:drawing>
          <wp:inline distT="0" distB="0" distL="0" distR="0">
            <wp:extent cx="2752725" cy="981169"/>
            <wp:effectExtent l="1905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8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80A96" w:rsidRDefault="00E80A96">
      <w:pPr>
        <w:pStyle w:val="versao"/>
      </w:pPr>
    </w:p>
    <w:p w:rsidR="00E80A96" w:rsidRDefault="00E80A96">
      <w:pPr>
        <w:pStyle w:val="versao"/>
      </w:pPr>
    </w:p>
    <w:p w:rsidR="00E80A96" w:rsidRDefault="00105832">
      <w:pPr>
        <w:pStyle w:val="versao"/>
        <w:rPr>
          <w:sz w:val="24"/>
        </w:rPr>
      </w:pPr>
      <w:r>
        <w:t>&lt;&lt; nome empresa &gt;&gt;</w:t>
      </w:r>
      <w:r w:rsidR="00AD06BE">
        <w:t xml:space="preserve"> </w:t>
      </w:r>
      <w:r w:rsidR="00E80A96">
        <w:t>Consultoria e Sistemas Ltda</w:t>
      </w:r>
      <w:r w:rsidR="00E80A96">
        <w:rPr>
          <w:sz w:val="24"/>
        </w:rPr>
        <w:t xml:space="preserve"> </w:t>
      </w:r>
    </w:p>
    <w:p w:rsidR="00E80A96" w:rsidRDefault="00AD06BE">
      <w:pPr>
        <w:pStyle w:val="versao"/>
        <w:rPr>
          <w:b w:val="0"/>
          <w:sz w:val="22"/>
        </w:rPr>
      </w:pPr>
      <w:r>
        <w:rPr>
          <w:b w:val="0"/>
          <w:sz w:val="22"/>
        </w:rPr>
        <w:t>Rua Santana, 179, Sala 308</w:t>
      </w:r>
      <w:r w:rsidR="00E80A96">
        <w:rPr>
          <w:b w:val="0"/>
          <w:sz w:val="22"/>
        </w:rPr>
        <w:t xml:space="preserve"> CEP: 37200-000</w:t>
      </w:r>
    </w:p>
    <w:p w:rsidR="00AD06BE" w:rsidRDefault="00105832">
      <w:pPr>
        <w:pStyle w:val="versao"/>
        <w:rPr>
          <w:b w:val="0"/>
          <w:bCs/>
          <w:sz w:val="24"/>
        </w:rPr>
      </w:pPr>
      <w:r>
        <w:rPr>
          <w:b w:val="0"/>
          <w:bCs/>
          <w:sz w:val="24"/>
        </w:rPr>
        <w:t>&lt;&lt; Cidade &gt;&gt;</w:t>
      </w:r>
      <w:r w:rsidR="00E80A96">
        <w:rPr>
          <w:b w:val="0"/>
          <w:bCs/>
          <w:sz w:val="24"/>
        </w:rPr>
        <w:t xml:space="preserve"> – MG Telefax: 35-382</w:t>
      </w:r>
      <w:r w:rsidR="00AD06BE">
        <w:rPr>
          <w:b w:val="0"/>
          <w:bCs/>
          <w:sz w:val="24"/>
        </w:rPr>
        <w:t>2</w:t>
      </w:r>
      <w:r w:rsidR="00E80A96">
        <w:rPr>
          <w:b w:val="0"/>
          <w:bCs/>
          <w:sz w:val="24"/>
        </w:rPr>
        <w:t>-</w:t>
      </w:r>
      <w:r w:rsidR="00AD06BE">
        <w:rPr>
          <w:b w:val="0"/>
          <w:bCs/>
          <w:sz w:val="24"/>
        </w:rPr>
        <w:t>8148</w:t>
      </w:r>
    </w:p>
    <w:p w:rsidR="00E80A96" w:rsidRDefault="00E80A96">
      <w:pPr>
        <w:pStyle w:val="versao"/>
      </w:pPr>
      <w:r>
        <w:rPr>
          <w:sz w:val="24"/>
        </w:rPr>
        <w:t>http://www.</w:t>
      </w:r>
      <w:r w:rsidR="00105832">
        <w:rPr>
          <w:sz w:val="24"/>
        </w:rPr>
        <w:t>&lt;&lt; nome empresa &gt;&gt;</w:t>
      </w:r>
      <w:r>
        <w:rPr>
          <w:sz w:val="24"/>
        </w:rPr>
        <w:t>.com.br</w:t>
      </w:r>
    </w:p>
    <w:p w:rsidR="004232F9" w:rsidRDefault="004232F9">
      <w:pPr>
        <w:pStyle w:val="conteudo"/>
        <w:ind w:right="-2"/>
        <w:jc w:val="center"/>
      </w:pPr>
    </w:p>
    <w:p w:rsidR="00E80A96" w:rsidRDefault="00E80A96">
      <w:pPr>
        <w:pStyle w:val="conteudo"/>
        <w:ind w:right="-2"/>
        <w:jc w:val="center"/>
      </w:pPr>
      <w:r>
        <w:t>ÍNDICE</w:t>
      </w:r>
    </w:p>
    <w:p w:rsidR="00735584" w:rsidRPr="00735584" w:rsidRDefault="00E76260">
      <w:pPr>
        <w:pStyle w:val="ndice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en-US"/>
        </w:rPr>
      </w:pPr>
      <w:r w:rsidRPr="00E76260">
        <w:rPr>
          <w:sz w:val="22"/>
        </w:rPr>
        <w:fldChar w:fldCharType="begin"/>
      </w:r>
      <w:r w:rsidR="00E80A96">
        <w:rPr>
          <w:sz w:val="22"/>
        </w:rPr>
        <w:instrText xml:space="preserve"> TOC \o "1-3" </w:instrText>
      </w:r>
      <w:r w:rsidRPr="00E76260">
        <w:rPr>
          <w:sz w:val="22"/>
        </w:rPr>
        <w:fldChar w:fldCharType="separate"/>
      </w:r>
      <w:r w:rsidR="00735584">
        <w:t>1.</w:t>
      </w:r>
      <w:r w:rsidR="00735584" w:rsidRPr="00735584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en-US"/>
        </w:rPr>
        <w:tab/>
      </w:r>
      <w:r w:rsidR="00735584">
        <w:t>INTRODUÇÃO</w:t>
      </w:r>
      <w:r w:rsidR="00735584">
        <w:tab/>
      </w:r>
      <w:r>
        <w:fldChar w:fldCharType="begin"/>
      </w:r>
      <w:r w:rsidR="00735584">
        <w:instrText xml:space="preserve"> PAGEREF _Toc9366596 \h </w:instrText>
      </w:r>
      <w:r>
        <w:fldChar w:fldCharType="separate"/>
      </w:r>
      <w:r w:rsidR="00735584">
        <w:t>5</w:t>
      </w:r>
      <w:r>
        <w:fldChar w:fldCharType="end"/>
      </w:r>
    </w:p>
    <w:p w:rsidR="00735584" w:rsidRPr="00735584" w:rsidRDefault="00735584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</w:pPr>
      <w:r>
        <w:rPr>
          <w:noProof/>
        </w:rPr>
        <w:t>1.1</w:t>
      </w:r>
      <w:r w:rsidRPr="0073558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  <w:tab/>
      </w:r>
      <w:r>
        <w:rPr>
          <w:noProof/>
        </w:rPr>
        <w:t>Objetivos do Projeto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_Toc9366597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5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</w:pPr>
      <w:r>
        <w:rPr>
          <w:noProof/>
        </w:rPr>
        <w:t>1.2</w:t>
      </w:r>
      <w:r w:rsidRPr="0073558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  <w:tab/>
      </w:r>
      <w:r>
        <w:rPr>
          <w:noProof/>
        </w:rPr>
        <w:t>Módulo da Secretaria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_Toc9366598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5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</w:pPr>
      <w:r>
        <w:rPr>
          <w:noProof/>
        </w:rPr>
        <w:t>1.3</w:t>
      </w:r>
      <w:r w:rsidRPr="0073558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  <w:tab/>
      </w:r>
      <w:r>
        <w:rPr>
          <w:noProof/>
        </w:rPr>
        <w:t>Módulo Finaceiro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_Toc9366599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5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</w:pPr>
      <w:r>
        <w:rPr>
          <w:noProof/>
        </w:rPr>
        <w:t>1.4</w:t>
      </w:r>
      <w:r w:rsidRPr="0073558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  <w:tab/>
      </w:r>
      <w:r>
        <w:rPr>
          <w:noProof/>
        </w:rPr>
        <w:t>Módulo dos Professores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_Toc9366600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6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</w:pPr>
      <w:r>
        <w:rPr>
          <w:noProof/>
        </w:rPr>
        <w:t>1.6.</w:t>
      </w:r>
      <w:r w:rsidRPr="0073558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  <w:tab/>
      </w:r>
      <w:r>
        <w:rPr>
          <w:noProof/>
        </w:rPr>
        <w:t>Abrangência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_Toc9366601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6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en-US"/>
        </w:rPr>
      </w:pPr>
      <w:r>
        <w:t>2.</w:t>
      </w:r>
      <w:r w:rsidRPr="00735584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en-US"/>
        </w:rPr>
        <w:tab/>
      </w:r>
      <w:r>
        <w:t>Arquitetura do sistema</w:t>
      </w:r>
      <w:r>
        <w:tab/>
      </w:r>
      <w:r w:rsidR="00E76260">
        <w:fldChar w:fldCharType="begin"/>
      </w:r>
      <w:r>
        <w:instrText xml:space="preserve"> PAGEREF _Toc9366602 \h </w:instrText>
      </w:r>
      <w:r w:rsidR="00E76260">
        <w:fldChar w:fldCharType="separate"/>
      </w:r>
      <w:r>
        <w:t>6</w:t>
      </w:r>
      <w:r w:rsidR="00E76260">
        <w:fldChar w:fldCharType="end"/>
      </w:r>
    </w:p>
    <w:p w:rsidR="00735584" w:rsidRPr="00735584" w:rsidRDefault="00735584">
      <w:pPr>
        <w:pStyle w:val="ndice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en-US"/>
        </w:rPr>
      </w:pPr>
      <w:r>
        <w:t>3.</w:t>
      </w:r>
      <w:r w:rsidRPr="00735584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en-US"/>
        </w:rPr>
        <w:tab/>
      </w:r>
      <w:r>
        <w:t>Requisitos Preliminares e Funcionalidades Gerais</w:t>
      </w:r>
      <w:r>
        <w:tab/>
      </w:r>
      <w:r w:rsidR="00E76260">
        <w:fldChar w:fldCharType="begin"/>
      </w:r>
      <w:r>
        <w:instrText xml:space="preserve"> PAGEREF _Toc9366603 \h </w:instrText>
      </w:r>
      <w:r w:rsidR="00E76260">
        <w:fldChar w:fldCharType="separate"/>
      </w:r>
      <w:r>
        <w:t>7</w:t>
      </w:r>
      <w:r w:rsidR="00E76260">
        <w:fldChar w:fldCharType="end"/>
      </w:r>
    </w:p>
    <w:p w:rsidR="00735584" w:rsidRPr="00735584" w:rsidRDefault="00735584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</w:pPr>
      <w:r>
        <w:rPr>
          <w:noProof/>
        </w:rPr>
        <w:t>3.1</w:t>
      </w:r>
      <w:r w:rsidRPr="0073558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  <w:tab/>
      </w:r>
      <w:r>
        <w:rPr>
          <w:noProof/>
        </w:rPr>
        <w:t>Módulo Secretaria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_Toc9366604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7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[RF01]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Cadastro de Professores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_Toc9366605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7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[RF02]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Cadastro de Alunos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_Toc9366606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8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[RF03]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Controle de Permissões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_Toc9366607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8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 w:rsidRPr="002009FD">
        <w:rPr>
          <w:rFonts w:cs="Arial"/>
          <w:noProof/>
        </w:rPr>
        <w:t>[RF04]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 w:rsidRPr="002009FD">
        <w:rPr>
          <w:rFonts w:cs="Arial"/>
          <w:noProof/>
        </w:rPr>
        <w:t>Efetuar Matrículas de Alunos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_Toc9366608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8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[RF05]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Manter Cadastro de Estabelecimentos Conveniados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_Toc9366609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8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[RF06]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Manter Cadastro de Tipos de Estabelecimentos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_Toc9366610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9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[RF07]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Manter Cadastro de Associados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_Toc9366611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9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[RF08]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Importar Cadastro de Associados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_Toc9366612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9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[RF09]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Manter Cadastro de Situação dos Associados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_Toc9366613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9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[RF010]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Manter Cadastro de Faixa Salarial / Manter Cadastro de Percentagem sobre Salário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_Toc9366614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9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[RF011]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Alterar Período de Fechamento Fiscal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_Toc9366615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10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</w:pPr>
      <w:r>
        <w:rPr>
          <w:noProof/>
        </w:rPr>
        <w:t>3.2</w:t>
      </w:r>
      <w:r w:rsidRPr="0073558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  <w:tab/>
      </w:r>
      <w:r>
        <w:rPr>
          <w:noProof/>
        </w:rPr>
        <w:t>Módulo de Compras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_Toc9366616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10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[RF012]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Lançar Pedido de Compra do Associado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_Toc9366617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11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[RF013]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Consultar Saldo de Associado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_Toc9366618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11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[RF014]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Estornar Compra de Associado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_Toc9366619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11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[RF015]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Trocar Senha de Conveniados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_Toc9366620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12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[RF016]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Trocar Senha de Associados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_Toc9366621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12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[RF017]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Exibir Extrato de Vendas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_Toc9366622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12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</w:pPr>
      <w:r>
        <w:rPr>
          <w:noProof/>
        </w:rPr>
        <w:t>3.3</w:t>
      </w:r>
      <w:r w:rsidRPr="0073558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  <w:tab/>
      </w:r>
      <w:r>
        <w:rPr>
          <w:noProof/>
        </w:rPr>
        <w:t>Módulo de Financeiro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_Toc9366623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12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[RF018]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Alterar a Situação do Associado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_Toc9366624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13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[RF019]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Alterar Limite do Associado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_Toc9366625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13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[RF020]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Efetuar Parcelamento para o Associado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_Toc9366626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13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[RF021]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Efetuar Fechamento Mensal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_Toc9366627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13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lastRenderedPageBreak/>
        <w:t>[RF022]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Efetuar Fechamento para RH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_Toc9366628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14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[RF023]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Relatório por Empresas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_Toc9366629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14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[RF024]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Relatório por Tipo de Estabelecimento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_Toc9366630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14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</w:pPr>
      <w:r>
        <w:rPr>
          <w:noProof/>
        </w:rPr>
        <w:t>[RF025]</w:t>
      </w:r>
      <w:r w:rsidRPr="00735584"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PT" w:eastAsia="en-US"/>
        </w:rPr>
        <w:tab/>
      </w:r>
      <w:r>
        <w:rPr>
          <w:noProof/>
        </w:rPr>
        <w:t>Relatório por Associado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_Toc9366631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14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en-US"/>
        </w:rPr>
      </w:pPr>
      <w:r>
        <w:t>4.</w:t>
      </w:r>
      <w:r w:rsidRPr="00735584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en-US"/>
        </w:rPr>
        <w:tab/>
      </w:r>
      <w:r>
        <w:t>Custos e prazos de entrega</w:t>
      </w:r>
      <w:r>
        <w:tab/>
      </w:r>
      <w:r w:rsidR="00E76260">
        <w:fldChar w:fldCharType="begin"/>
      </w:r>
      <w:r>
        <w:instrText xml:space="preserve"> PAGEREF _Toc9366632 \h </w:instrText>
      </w:r>
      <w:r w:rsidR="00E76260">
        <w:fldChar w:fldCharType="separate"/>
      </w:r>
      <w:r>
        <w:t>14</w:t>
      </w:r>
      <w:r w:rsidR="00E76260">
        <w:fldChar w:fldCharType="end"/>
      </w:r>
    </w:p>
    <w:p w:rsidR="00735584" w:rsidRPr="00735584" w:rsidRDefault="00735584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</w:pPr>
      <w:r>
        <w:rPr>
          <w:noProof/>
        </w:rPr>
        <w:t>4.1</w:t>
      </w:r>
      <w:r w:rsidRPr="0073558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  <w:tab/>
      </w:r>
      <w:r>
        <w:rPr>
          <w:noProof/>
        </w:rPr>
        <w:t>Sobre o número de horas e valor de desenvolvimento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_Toc9366633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14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</w:pPr>
      <w:r>
        <w:rPr>
          <w:noProof/>
        </w:rPr>
        <w:t>4.2</w:t>
      </w:r>
      <w:r w:rsidRPr="0073558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  <w:tab/>
      </w:r>
      <w:r>
        <w:rPr>
          <w:noProof/>
        </w:rPr>
        <w:t>Prazos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_Toc9366634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15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</w:pPr>
      <w:r>
        <w:rPr>
          <w:noProof/>
        </w:rPr>
        <w:t>4.3</w:t>
      </w:r>
      <w:r w:rsidRPr="0073558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en-US"/>
        </w:rPr>
        <w:tab/>
      </w:r>
      <w:r>
        <w:rPr>
          <w:noProof/>
        </w:rPr>
        <w:t>Forma de pagamento</w:t>
      </w:r>
      <w:r>
        <w:rPr>
          <w:noProof/>
        </w:rPr>
        <w:tab/>
      </w:r>
      <w:r w:rsidR="00E76260">
        <w:rPr>
          <w:noProof/>
        </w:rPr>
        <w:fldChar w:fldCharType="begin"/>
      </w:r>
      <w:r>
        <w:rPr>
          <w:noProof/>
        </w:rPr>
        <w:instrText xml:space="preserve"> PAGEREF _Toc9366635 \h </w:instrText>
      </w:r>
      <w:r w:rsidR="00E76260">
        <w:rPr>
          <w:noProof/>
        </w:rPr>
      </w:r>
      <w:r w:rsidR="00E76260">
        <w:rPr>
          <w:noProof/>
        </w:rPr>
        <w:fldChar w:fldCharType="separate"/>
      </w:r>
      <w:r>
        <w:rPr>
          <w:noProof/>
        </w:rPr>
        <w:t>15</w:t>
      </w:r>
      <w:r w:rsidR="00E76260">
        <w:rPr>
          <w:noProof/>
        </w:rPr>
        <w:fldChar w:fldCharType="end"/>
      </w:r>
    </w:p>
    <w:p w:rsidR="00735584" w:rsidRPr="00735584" w:rsidRDefault="00735584">
      <w:pPr>
        <w:pStyle w:val="ndice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en-US"/>
        </w:rPr>
      </w:pPr>
      <w:r>
        <w:t>5.</w:t>
      </w:r>
      <w:r w:rsidRPr="00735584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PT" w:eastAsia="en-US"/>
        </w:rPr>
        <w:tab/>
      </w:r>
      <w:r>
        <w:t>Garantia do Produto</w:t>
      </w:r>
      <w:r>
        <w:tab/>
      </w:r>
      <w:r w:rsidR="00E76260">
        <w:fldChar w:fldCharType="begin"/>
      </w:r>
      <w:r>
        <w:instrText xml:space="preserve"> PAGEREF _Toc9366636 \h </w:instrText>
      </w:r>
      <w:r w:rsidR="00E76260">
        <w:fldChar w:fldCharType="separate"/>
      </w:r>
      <w:r>
        <w:t>15</w:t>
      </w:r>
      <w:r w:rsidR="00E76260">
        <w:fldChar w:fldCharType="end"/>
      </w:r>
    </w:p>
    <w:p w:rsidR="00735584" w:rsidRDefault="00735584">
      <w:pPr>
        <w:pStyle w:val="ndice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Premissas Básicas</w:t>
      </w:r>
      <w:r>
        <w:tab/>
      </w:r>
      <w:r w:rsidR="00E76260">
        <w:fldChar w:fldCharType="begin"/>
      </w:r>
      <w:r>
        <w:instrText xml:space="preserve"> PAGEREF _Toc9366637 \h </w:instrText>
      </w:r>
      <w:r w:rsidR="00E76260">
        <w:fldChar w:fldCharType="separate"/>
      </w:r>
      <w:r>
        <w:t>15</w:t>
      </w:r>
      <w:r w:rsidR="00E76260">
        <w:fldChar w:fldCharType="end"/>
      </w:r>
    </w:p>
    <w:p w:rsidR="00735584" w:rsidRDefault="00735584">
      <w:pPr>
        <w:pStyle w:val="ndice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</w:pPr>
      <w:r>
        <w:t>7.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US"/>
        </w:rPr>
        <w:tab/>
      </w:r>
      <w:r>
        <w:t>Disposições Finais</w:t>
      </w:r>
      <w:r>
        <w:tab/>
      </w:r>
      <w:r w:rsidR="00E76260">
        <w:fldChar w:fldCharType="begin"/>
      </w:r>
      <w:r>
        <w:instrText xml:space="preserve"> PAGEREF _Toc9366638 \h </w:instrText>
      </w:r>
      <w:r w:rsidR="00E76260">
        <w:fldChar w:fldCharType="separate"/>
      </w:r>
      <w:r>
        <w:t>16</w:t>
      </w:r>
      <w:r w:rsidR="00E76260">
        <w:fldChar w:fldCharType="end"/>
      </w:r>
    </w:p>
    <w:p w:rsidR="00E80A96" w:rsidRDefault="00E76260">
      <w:pPr>
        <w:jc w:val="both"/>
      </w:pPr>
      <w:r>
        <w:fldChar w:fldCharType="end"/>
      </w:r>
    </w:p>
    <w:p w:rsidR="009A0A0A" w:rsidRPr="003D4227" w:rsidRDefault="009A0A0A" w:rsidP="009A0A0A">
      <w:pPr>
        <w:pStyle w:val="conteudo"/>
        <w:ind w:right="-2"/>
        <w:rPr>
          <w:b w:val="0"/>
          <w:sz w:val="44"/>
          <w:szCs w:val="44"/>
        </w:rPr>
      </w:pPr>
      <w:r w:rsidRPr="003D4227">
        <w:rPr>
          <w:b w:val="0"/>
          <w:sz w:val="44"/>
          <w:szCs w:val="44"/>
        </w:rPr>
        <w:t xml:space="preserve"> </w:t>
      </w:r>
    </w:p>
    <w:p w:rsidR="004F7CFB" w:rsidRDefault="00B7435B" w:rsidP="00F6008F">
      <w:pPr>
        <w:pStyle w:val="Ttulo"/>
        <w:jc w:val="left"/>
        <w:rPr>
          <w:lang w:val="pt-BR"/>
        </w:rPr>
      </w:pPr>
      <w:r w:rsidRPr="003D4227">
        <w:rPr>
          <w:b w:val="0"/>
          <w:sz w:val="44"/>
          <w:szCs w:val="44"/>
          <w:lang w:val="pt-BR"/>
        </w:rPr>
        <w:br w:type="page"/>
      </w:r>
      <w:r w:rsidR="004F7CFB">
        <w:rPr>
          <w:lang w:val="pt-BR"/>
        </w:rPr>
        <w:lastRenderedPageBreak/>
        <w:t>Revisões do Documento</w:t>
      </w:r>
    </w:p>
    <w:p w:rsidR="004F7CFB" w:rsidRDefault="004F7CFB" w:rsidP="004F7CFB">
      <w:pPr>
        <w:jc w:val="both"/>
      </w:pPr>
      <w: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9"/>
        <w:gridCol w:w="7"/>
        <w:gridCol w:w="843"/>
        <w:gridCol w:w="11"/>
        <w:gridCol w:w="4665"/>
        <w:gridCol w:w="1987"/>
      </w:tblGrid>
      <w:tr w:rsidR="00AB2DDD">
        <w:trPr>
          <w:trHeight w:val="274"/>
        </w:trPr>
        <w:tc>
          <w:tcPr>
            <w:tcW w:w="1567" w:type="dxa"/>
            <w:gridSpan w:val="2"/>
            <w:tcBorders>
              <w:bottom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bottom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3" w:type="dxa"/>
            <w:tcBorders>
              <w:bottom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AB2DDD" w:rsidRPr="001B3E0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D974AD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12/09/20</w:t>
            </w:r>
            <w:r w:rsidR="002818C8">
              <w:rPr>
                <w:sz w:val="22"/>
                <w:lang w:val="pt-BR"/>
              </w:rPr>
              <w:t>19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D974AD" w:rsidP="001B3E02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2.0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D974AD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Inclusão da arquitetura e detalhamento das funcionalidades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D974AD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Breno Batista Machado</w:t>
            </w:r>
          </w:p>
        </w:tc>
      </w:tr>
      <w:tr w:rsidR="00AB2DDD" w:rsidRPr="001B3E02">
        <w:trPr>
          <w:trHeight w:val="274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1B3E02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27/09/20</w:t>
            </w:r>
            <w:r w:rsidR="002818C8">
              <w:rPr>
                <w:sz w:val="22"/>
                <w:lang w:val="pt-BR"/>
              </w:rPr>
              <w:t>19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1B3E02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2.1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1B3E02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 seção 4 (Custos e Prazos de Entrega)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1B3E02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Breno Batista Machado</w:t>
            </w:r>
          </w:p>
        </w:tc>
      </w:tr>
      <w:tr w:rsidR="004F7CFB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EB5625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28/09/20</w:t>
            </w:r>
            <w:r w:rsidR="002818C8">
              <w:rPr>
                <w:sz w:val="22"/>
                <w:lang w:val="pt-BR"/>
              </w:rPr>
              <w:t>19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EB5625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2.2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EB5625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Sugestões de correções nas seções 2.2.1, 4.2, 4.3, e requisitos RF014, RF017.</w:t>
            </w:r>
          </w:p>
          <w:p w:rsidR="00EB5625" w:rsidRDefault="00EB5625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Pequenas correções ortográficas, gramaticais no texto como um todo. Correção do rodapé do documento.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EB5625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Adler Diniz de Souza</w:t>
            </w:r>
          </w:p>
        </w:tc>
      </w:tr>
      <w:tr w:rsidR="004F7CFB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C44BD8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29/09/20</w:t>
            </w:r>
            <w:r w:rsidR="002818C8">
              <w:rPr>
                <w:sz w:val="22"/>
                <w:lang w:val="pt-BR"/>
              </w:rPr>
              <w:t>19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C44BD8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2.3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C44BD8" w:rsidP="00C44BD8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Modificações nas seções 2.2.1, 4.2, 4.3, e requisitos RF014, RF017, de acordo com as sugestões de Adler</w:t>
            </w:r>
            <w:r w:rsidR="00945B0F">
              <w:rPr>
                <w:sz w:val="22"/>
                <w:lang w:val="pt-BR"/>
              </w:rPr>
              <w:t>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C44BD8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Breno Batista Machado</w:t>
            </w:r>
          </w:p>
        </w:tc>
      </w:tr>
    </w:tbl>
    <w:p w:rsidR="004F7CFB" w:rsidRDefault="004F7CFB" w:rsidP="004F7CFB">
      <w:pPr>
        <w:pStyle w:val="versao"/>
        <w:rPr>
          <w:sz w:val="24"/>
        </w:rPr>
      </w:pPr>
    </w:p>
    <w:p w:rsidR="004F7CFB" w:rsidRDefault="004F7CFB" w:rsidP="004F7CFB">
      <w:pPr>
        <w:pStyle w:val="versao"/>
        <w:rPr>
          <w:sz w:val="24"/>
        </w:rPr>
      </w:pPr>
    </w:p>
    <w:p w:rsidR="004F7CFB" w:rsidRDefault="004F7CFB" w:rsidP="004F7CFB">
      <w:pPr>
        <w:pStyle w:val="Ttulo"/>
        <w:rPr>
          <w:lang w:val="pt-BR"/>
        </w:rPr>
      </w:pPr>
      <w:r>
        <w:rPr>
          <w:lang w:val="pt-BR"/>
        </w:rPr>
        <w:t>Auditorias do Documento</w:t>
      </w:r>
    </w:p>
    <w:p w:rsidR="004F7CFB" w:rsidRPr="00E926A3" w:rsidRDefault="004F7CFB" w:rsidP="004F7CFB">
      <w:pPr>
        <w:jc w:val="both"/>
      </w:pPr>
      <w:r>
        <w:t xml:space="preserve">Auditorias são inspeções conduzidas pela equipe de PPQA – </w:t>
      </w:r>
      <w:r w:rsidRPr="00353151">
        <w:rPr>
          <w:i/>
        </w:rPr>
        <w:t>Product Process Quality Assurance</w:t>
      </w:r>
      <w:r w:rsidRPr="005568EB">
        <w:t xml:space="preserve"> (Garantia da qualidade do produto e processo)</w:t>
      </w:r>
      <w:r>
        <w:t xml:space="preserve"> – do projeto, e tem por objetivo garantir uma qualidade mínima dos artefatos gerados durante o processo de desenvolvimento.</w:t>
      </w:r>
      <w:r w:rsidRPr="00A24686">
        <w:t xml:space="preserve"> Essa tabela pode ser utilizada também pelo GN</w:t>
      </w:r>
      <w:r>
        <w:t xml:space="preserve"> – Gerente da Área de Negócio</w:t>
      </w:r>
      <w:r w:rsidRPr="00A24686">
        <w:t xml:space="preserve"> com o objetivo de documentar a viabilidade do mesmo.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9"/>
        <w:gridCol w:w="7"/>
        <w:gridCol w:w="843"/>
        <w:gridCol w:w="11"/>
        <w:gridCol w:w="4665"/>
        <w:gridCol w:w="1987"/>
      </w:tblGrid>
      <w:tr w:rsidR="00AB2DDD">
        <w:trPr>
          <w:trHeight w:val="274"/>
        </w:trPr>
        <w:tc>
          <w:tcPr>
            <w:tcW w:w="1567" w:type="dxa"/>
            <w:gridSpan w:val="2"/>
            <w:tcBorders>
              <w:bottom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bottom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3" w:type="dxa"/>
            <w:tcBorders>
              <w:bottom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AB2DD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8A429B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02/10/2007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C02BA6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2.4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8A429B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documento, corrigindo não-conformidade encontradas.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8A429B" w:rsidP="006B3B3B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Janaina Faria de Oliveira</w:t>
            </w:r>
          </w:p>
        </w:tc>
      </w:tr>
      <w:tr w:rsidR="00AB2DDD">
        <w:trPr>
          <w:trHeight w:val="274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4F7CFB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4F7CFB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FB" w:rsidRDefault="004F7CFB" w:rsidP="006B3B3B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4F7CFB" w:rsidRDefault="004F7CFB">
      <w:pPr>
        <w:jc w:val="both"/>
      </w:pPr>
    </w:p>
    <w:p w:rsidR="00E80A96" w:rsidRDefault="004F7CFB">
      <w:pPr>
        <w:jc w:val="both"/>
      </w:pPr>
      <w:r>
        <w:br w:type="page"/>
      </w:r>
    </w:p>
    <w:p w:rsidR="00E80A96" w:rsidRDefault="00E80A96">
      <w:pPr>
        <w:pStyle w:val="Ttulo1"/>
      </w:pPr>
      <w:bookmarkStart w:id="0" w:name="_Toc489877342"/>
      <w:bookmarkStart w:id="1" w:name="_Toc492735698"/>
      <w:bookmarkStart w:id="2" w:name="_Toc493669237"/>
      <w:bookmarkStart w:id="3" w:name="_Toc493669709"/>
      <w:bookmarkStart w:id="4" w:name="_Toc9366596"/>
      <w:r>
        <w:lastRenderedPageBreak/>
        <w:t>INTRODUÇÃO</w:t>
      </w:r>
      <w:bookmarkEnd w:id="0"/>
      <w:bookmarkEnd w:id="1"/>
      <w:bookmarkEnd w:id="2"/>
      <w:bookmarkEnd w:id="3"/>
      <w:bookmarkEnd w:id="4"/>
    </w:p>
    <w:p w:rsidR="00E80A96" w:rsidRDefault="00E80A96" w:rsidP="00C92DF9">
      <w:pPr>
        <w:jc w:val="both"/>
      </w:pPr>
      <w:r>
        <w:t>Este documento apresenta, em linhas gerais, a proposta técnica</w:t>
      </w:r>
      <w:r w:rsidR="00842784">
        <w:t>/comercial</w:t>
      </w:r>
      <w:r>
        <w:t xml:space="preserve"> para o desenvolvimento de um projeto de software denominado </w:t>
      </w:r>
      <w:r w:rsidR="00180FD5" w:rsidRPr="00180FD5">
        <w:rPr>
          <w:rStyle w:val="TEXTO"/>
          <w:rFonts w:ascii="Times New Roman" w:hAnsi="Times New Roman"/>
          <w:b/>
          <w:sz w:val="24"/>
          <w:szCs w:val="24"/>
        </w:rPr>
        <w:t>SGE</w:t>
      </w:r>
      <w:r w:rsidR="00180FD5">
        <w:rPr>
          <w:rStyle w:val="TEXTO"/>
          <w:rFonts w:ascii="Times New Roman" w:hAnsi="Times New Roman"/>
          <w:b/>
          <w:sz w:val="24"/>
          <w:szCs w:val="24"/>
        </w:rPr>
        <w:t>SL</w:t>
      </w:r>
      <w:r w:rsidR="001E5A33">
        <w:rPr>
          <w:i/>
        </w:rPr>
        <w:t xml:space="preserve"> – </w:t>
      </w:r>
      <w:r w:rsidR="00180FD5" w:rsidRPr="00180FD5">
        <w:rPr>
          <w:rStyle w:val="TEXTO"/>
          <w:rFonts w:ascii="Times New Roman" w:hAnsi="Times New Roman"/>
          <w:b/>
          <w:sz w:val="24"/>
          <w:szCs w:val="24"/>
        </w:rPr>
        <w:t xml:space="preserve">Sistema de Gestao </w:t>
      </w:r>
      <w:r w:rsidR="00180FD5">
        <w:rPr>
          <w:rStyle w:val="TEXTO"/>
          <w:rFonts w:ascii="Times New Roman" w:hAnsi="Times New Roman"/>
          <w:b/>
          <w:sz w:val="24"/>
          <w:szCs w:val="24"/>
        </w:rPr>
        <w:t xml:space="preserve">da </w:t>
      </w:r>
      <w:r w:rsidR="00180FD5" w:rsidRPr="00180FD5">
        <w:rPr>
          <w:rStyle w:val="TEXTO"/>
          <w:rFonts w:ascii="Times New Roman" w:hAnsi="Times New Roman"/>
          <w:b/>
          <w:sz w:val="24"/>
          <w:szCs w:val="24"/>
        </w:rPr>
        <w:t>Escolar</w:t>
      </w:r>
      <w:r w:rsidR="00180FD5">
        <w:rPr>
          <w:rStyle w:val="TEXTO"/>
          <w:rFonts w:ascii="Times New Roman" w:hAnsi="Times New Roman"/>
          <w:b/>
          <w:sz w:val="24"/>
          <w:szCs w:val="24"/>
        </w:rPr>
        <w:t xml:space="preserve"> Secundária de Laulane, Maputo</w:t>
      </w:r>
      <w:r>
        <w:rPr>
          <w:i/>
        </w:rPr>
        <w:t xml:space="preserve">, </w:t>
      </w:r>
      <w:r>
        <w:rPr>
          <w:iCs/>
        </w:rPr>
        <w:t>que</w:t>
      </w:r>
      <w:r>
        <w:rPr>
          <w:i/>
        </w:rPr>
        <w:t xml:space="preserve"> </w:t>
      </w:r>
      <w:r>
        <w:t>fornecerá um</w:t>
      </w:r>
      <w:r w:rsidR="00324943">
        <w:t xml:space="preserve"> entendimento sobre</w:t>
      </w:r>
      <w:r>
        <w:t xml:space="preserve"> o projeto como um todo e em suas fases iniciais.</w:t>
      </w:r>
    </w:p>
    <w:p w:rsidR="00E80A96" w:rsidRDefault="00E80A96" w:rsidP="00C92DF9">
      <w:pPr>
        <w:pStyle w:val="Ttulo2"/>
      </w:pPr>
      <w:bookmarkStart w:id="5" w:name="_Hlt467473290"/>
      <w:bookmarkStart w:id="6" w:name="_Toc489877344"/>
      <w:bookmarkStart w:id="7" w:name="_Toc492735699"/>
      <w:bookmarkStart w:id="8" w:name="_Toc493669238"/>
      <w:bookmarkStart w:id="9" w:name="_Toc493669710"/>
      <w:bookmarkStart w:id="10" w:name="_Toc9366597"/>
      <w:bookmarkStart w:id="11" w:name="_Ref471394537"/>
      <w:bookmarkStart w:id="12" w:name="_Toc467473442"/>
      <w:bookmarkStart w:id="13" w:name="_Toc467473974"/>
      <w:bookmarkStart w:id="14" w:name="_Toc467477713"/>
      <w:bookmarkStart w:id="15" w:name="_Toc467494867"/>
      <w:bookmarkStart w:id="16" w:name="_Toc467495237"/>
      <w:bookmarkStart w:id="17" w:name="_Toc468086045"/>
      <w:bookmarkStart w:id="18" w:name="_Toc475507696"/>
      <w:bookmarkStart w:id="19" w:name="_Toc487017267"/>
      <w:bookmarkEnd w:id="5"/>
      <w:r>
        <w:t>Objetivos do Projeto</w:t>
      </w:r>
      <w:bookmarkEnd w:id="6"/>
      <w:bookmarkEnd w:id="7"/>
      <w:bookmarkEnd w:id="8"/>
      <w:bookmarkEnd w:id="9"/>
      <w:bookmarkEnd w:id="10"/>
    </w:p>
    <w:p w:rsidR="00180FD5" w:rsidRPr="00180FD5" w:rsidRDefault="00B7684F" w:rsidP="00735584">
      <w:pPr>
        <w:jc w:val="both"/>
      </w:pPr>
      <w:r w:rsidRPr="00180FD5">
        <w:rPr>
          <w:rStyle w:val="TEXTO"/>
          <w:rFonts w:ascii="Times New Roman" w:hAnsi="Times New Roman"/>
          <w:sz w:val="24"/>
          <w:szCs w:val="24"/>
        </w:rPr>
        <w:t xml:space="preserve">O </w:t>
      </w:r>
      <w:r w:rsidR="00180FD5" w:rsidRPr="00180FD5">
        <w:rPr>
          <w:rStyle w:val="TEXTO"/>
          <w:rFonts w:ascii="Times New Roman" w:hAnsi="Times New Roman"/>
          <w:sz w:val="24"/>
          <w:szCs w:val="24"/>
        </w:rPr>
        <w:t>SGE</w:t>
      </w:r>
      <w:r w:rsidR="00180FD5">
        <w:rPr>
          <w:rStyle w:val="TEXTO"/>
          <w:rFonts w:ascii="Times New Roman" w:hAnsi="Times New Roman"/>
          <w:sz w:val="24"/>
          <w:szCs w:val="24"/>
        </w:rPr>
        <w:t>SL</w:t>
      </w:r>
      <w:r w:rsidR="007E699B" w:rsidRPr="00180FD5">
        <w:rPr>
          <w:rStyle w:val="TEXTO"/>
          <w:rFonts w:ascii="Times New Roman" w:hAnsi="Times New Roman"/>
          <w:sz w:val="24"/>
          <w:szCs w:val="24"/>
        </w:rPr>
        <w:t xml:space="preserve"> – </w:t>
      </w:r>
      <w:r w:rsidRPr="00180FD5">
        <w:rPr>
          <w:rStyle w:val="TEXTO"/>
          <w:rFonts w:ascii="Times New Roman" w:hAnsi="Times New Roman"/>
          <w:sz w:val="24"/>
          <w:szCs w:val="24"/>
        </w:rPr>
        <w:t xml:space="preserve">Sistema </w:t>
      </w:r>
      <w:r w:rsidR="001E5A33" w:rsidRPr="00180FD5">
        <w:rPr>
          <w:rStyle w:val="TEXTO"/>
          <w:rFonts w:ascii="Times New Roman" w:hAnsi="Times New Roman"/>
          <w:sz w:val="24"/>
          <w:szCs w:val="24"/>
        </w:rPr>
        <w:t xml:space="preserve">de </w:t>
      </w:r>
      <w:r w:rsidR="00180FD5" w:rsidRPr="00180FD5">
        <w:rPr>
          <w:rStyle w:val="TEXTO"/>
          <w:rFonts w:ascii="Times New Roman" w:hAnsi="Times New Roman"/>
          <w:sz w:val="24"/>
          <w:szCs w:val="24"/>
        </w:rPr>
        <w:t xml:space="preserve">Gestao </w:t>
      </w:r>
      <w:r w:rsidR="00180FD5">
        <w:rPr>
          <w:rStyle w:val="TEXTO"/>
          <w:rFonts w:ascii="Times New Roman" w:hAnsi="Times New Roman"/>
          <w:sz w:val="24"/>
          <w:szCs w:val="24"/>
        </w:rPr>
        <w:t xml:space="preserve">da </w:t>
      </w:r>
      <w:r w:rsidR="00180FD5" w:rsidRPr="00180FD5">
        <w:rPr>
          <w:rStyle w:val="TEXTO"/>
          <w:rFonts w:ascii="Times New Roman" w:hAnsi="Times New Roman"/>
          <w:sz w:val="24"/>
          <w:szCs w:val="24"/>
        </w:rPr>
        <w:t>Escolar</w:t>
      </w:r>
      <w:r w:rsidR="00180FD5">
        <w:rPr>
          <w:rStyle w:val="TEXTO"/>
          <w:rFonts w:ascii="Times New Roman" w:hAnsi="Times New Roman"/>
          <w:sz w:val="24"/>
          <w:szCs w:val="24"/>
        </w:rPr>
        <w:t xml:space="preserve"> Secundária de Laulane, Maputo:  </w:t>
      </w:r>
      <w:r w:rsidRPr="00180FD5">
        <w:rPr>
          <w:rStyle w:val="TEXTO"/>
          <w:rFonts w:ascii="Times New Roman" w:hAnsi="Times New Roman"/>
          <w:sz w:val="24"/>
          <w:szCs w:val="24"/>
        </w:rPr>
        <w:t xml:space="preserve">tem por objetivo </w:t>
      </w:r>
      <w:r w:rsidR="001E5A33" w:rsidRPr="00180FD5">
        <w:rPr>
          <w:rStyle w:val="TEXTO"/>
          <w:rFonts w:ascii="Times New Roman" w:hAnsi="Times New Roman"/>
          <w:sz w:val="24"/>
          <w:szCs w:val="24"/>
        </w:rPr>
        <w:t>controlar</w:t>
      </w:r>
      <w:r w:rsidRPr="00180FD5">
        <w:rPr>
          <w:rStyle w:val="TEXTO"/>
          <w:rFonts w:ascii="Times New Roman" w:hAnsi="Times New Roman"/>
          <w:sz w:val="24"/>
          <w:szCs w:val="24"/>
        </w:rPr>
        <w:t xml:space="preserve"> o processo </w:t>
      </w:r>
      <w:r w:rsidR="001E5A33" w:rsidRPr="00180FD5">
        <w:rPr>
          <w:rStyle w:val="TEXTO"/>
          <w:rFonts w:ascii="Times New Roman" w:hAnsi="Times New Roman"/>
          <w:sz w:val="24"/>
          <w:szCs w:val="24"/>
        </w:rPr>
        <w:t>d</w:t>
      </w:r>
      <w:r w:rsidR="00180FD5">
        <w:rPr>
          <w:rStyle w:val="TEXTO"/>
          <w:rFonts w:ascii="Times New Roman" w:hAnsi="Times New Roman"/>
          <w:sz w:val="24"/>
          <w:szCs w:val="24"/>
        </w:rPr>
        <w:t>os</w:t>
      </w:r>
      <w:r w:rsidR="00180FD5" w:rsidRPr="00180FD5">
        <w:t xml:space="preserve"> alunos, pois facilita o controle </w:t>
      </w:r>
      <w:r w:rsidR="00180FD5">
        <w:t xml:space="preserve">das matriculas e </w:t>
      </w:r>
      <w:r w:rsidR="00180FD5" w:rsidRPr="00180FD5">
        <w:t xml:space="preserve">sobre o número de alunos </w:t>
      </w:r>
      <w:r w:rsidR="00180FD5">
        <w:t>que estão matriculados e os seus respectivos perfis, torna</w:t>
      </w:r>
      <w:r w:rsidR="00180FD5" w:rsidRPr="00180FD5">
        <w:t xml:space="preserve"> a instituição uma organização facilmente administrável, pois Gere a eficiente dos recursos financeiros da escola.</w:t>
      </w:r>
      <w:r w:rsidR="00180FD5">
        <w:t xml:space="preserve"> E ajuda no  </w:t>
      </w:r>
      <w:r w:rsidR="00180FD5" w:rsidRPr="00180FD5">
        <w:t>Acompanhamento do desempenho dos professores, Isso ajuda a garantir a excelência e o compromisso da  escola com a qualidade do ensino.</w:t>
      </w:r>
    </w:p>
    <w:p w:rsidR="004F7CFB" w:rsidRDefault="00B7684F" w:rsidP="00C92DF9">
      <w:pPr>
        <w:jc w:val="both"/>
        <w:rPr>
          <w:rStyle w:val="TEXTO"/>
        </w:rPr>
      </w:pPr>
      <w:r>
        <w:rPr>
          <w:rStyle w:val="TEXTO"/>
        </w:rPr>
        <w:t xml:space="preserve"> o sistema foi dividido em módulos bem definidos a saber: </w:t>
      </w:r>
    </w:p>
    <w:p w:rsidR="004F7CFB" w:rsidRDefault="004F7CFB" w:rsidP="002D5688">
      <w:pPr>
        <w:numPr>
          <w:ilvl w:val="0"/>
          <w:numId w:val="10"/>
        </w:numPr>
        <w:jc w:val="both"/>
        <w:rPr>
          <w:rStyle w:val="TEXTO"/>
        </w:rPr>
      </w:pPr>
      <w:r>
        <w:rPr>
          <w:rStyle w:val="TEXTO"/>
        </w:rPr>
        <w:t xml:space="preserve">Módulo </w:t>
      </w:r>
      <w:r w:rsidR="00180FD5">
        <w:rPr>
          <w:rStyle w:val="TEXTO"/>
        </w:rPr>
        <w:t>da Secretaria</w:t>
      </w:r>
      <w:r>
        <w:rPr>
          <w:rStyle w:val="TEXTO"/>
        </w:rPr>
        <w:t>;</w:t>
      </w:r>
    </w:p>
    <w:p w:rsidR="001E5A33" w:rsidRDefault="00180FD5" w:rsidP="002D5688">
      <w:pPr>
        <w:numPr>
          <w:ilvl w:val="0"/>
          <w:numId w:val="10"/>
        </w:numPr>
        <w:jc w:val="both"/>
        <w:rPr>
          <w:rStyle w:val="TEXTO"/>
        </w:rPr>
      </w:pPr>
      <w:r>
        <w:rPr>
          <w:rStyle w:val="TEXTO"/>
        </w:rPr>
        <w:t xml:space="preserve">Módulo Financeiro </w:t>
      </w:r>
      <w:r w:rsidR="001E5A33">
        <w:rPr>
          <w:rStyle w:val="TEXTO"/>
        </w:rPr>
        <w:t>;</w:t>
      </w:r>
    </w:p>
    <w:p w:rsidR="001E5A33" w:rsidRDefault="00180FD5" w:rsidP="002D5688">
      <w:pPr>
        <w:numPr>
          <w:ilvl w:val="0"/>
          <w:numId w:val="10"/>
        </w:numPr>
        <w:jc w:val="both"/>
        <w:rPr>
          <w:rStyle w:val="TEXTO"/>
        </w:rPr>
      </w:pPr>
      <w:r>
        <w:rPr>
          <w:rStyle w:val="TEXTO"/>
        </w:rPr>
        <w:t>Módulo dos Professores</w:t>
      </w:r>
      <w:r w:rsidR="00F3062A">
        <w:rPr>
          <w:rStyle w:val="TEXTO"/>
        </w:rPr>
        <w:t>;</w:t>
      </w:r>
    </w:p>
    <w:p w:rsidR="005D7672" w:rsidRDefault="005D7672" w:rsidP="002D5688">
      <w:pPr>
        <w:numPr>
          <w:ilvl w:val="0"/>
          <w:numId w:val="10"/>
        </w:numPr>
        <w:jc w:val="both"/>
        <w:rPr>
          <w:rStyle w:val="TEXTO"/>
        </w:rPr>
      </w:pPr>
      <w:r>
        <w:rPr>
          <w:rStyle w:val="TEXTO"/>
        </w:rPr>
        <w:t>Modulo Biblioteca</w:t>
      </w:r>
    </w:p>
    <w:p w:rsidR="00753117" w:rsidRDefault="00753117" w:rsidP="00753117">
      <w:pPr>
        <w:ind w:left="720"/>
        <w:jc w:val="both"/>
        <w:rPr>
          <w:rStyle w:val="TEXTO"/>
        </w:rPr>
      </w:pPr>
    </w:p>
    <w:p w:rsidR="00E80A96" w:rsidRDefault="00E80A96" w:rsidP="00C92DF9">
      <w:pPr>
        <w:jc w:val="both"/>
      </w:pPr>
      <w:r>
        <w:t xml:space="preserve">Para se obter maior segurança do </w:t>
      </w:r>
      <w:r w:rsidR="00180FD5" w:rsidRPr="00180FD5">
        <w:rPr>
          <w:rStyle w:val="TEXTO"/>
          <w:rFonts w:ascii="Times New Roman" w:hAnsi="Times New Roman"/>
          <w:b/>
          <w:sz w:val="24"/>
          <w:szCs w:val="24"/>
        </w:rPr>
        <w:t>SGE</w:t>
      </w:r>
      <w:r w:rsidR="00180FD5">
        <w:rPr>
          <w:rStyle w:val="TEXTO"/>
          <w:rFonts w:ascii="Times New Roman" w:hAnsi="Times New Roman"/>
          <w:b/>
          <w:sz w:val="24"/>
          <w:szCs w:val="24"/>
        </w:rPr>
        <w:t>SL, Maputo</w:t>
      </w:r>
      <w:r>
        <w:rPr>
          <w:i/>
        </w:rPr>
        <w:t>,</w:t>
      </w:r>
      <w:r>
        <w:t xml:space="preserve"> </w:t>
      </w:r>
      <w:r w:rsidR="00003092">
        <w:t xml:space="preserve">existirão </w:t>
      </w:r>
      <w:r>
        <w:t>grupos de usuários com perfis di</w:t>
      </w:r>
      <w:r w:rsidR="00842784">
        <w:t>ferentes</w:t>
      </w:r>
      <w:r>
        <w:t>, a fim de que usuários distintos tenham acesso a níveis de informa</w:t>
      </w:r>
      <w:r w:rsidR="007E699B">
        <w:t>ções diferenciados.</w:t>
      </w:r>
    </w:p>
    <w:p w:rsidR="00003092" w:rsidRDefault="00003092" w:rsidP="00C92DF9">
      <w:pPr>
        <w:jc w:val="both"/>
      </w:pPr>
      <w:r w:rsidRPr="00003092">
        <w:t xml:space="preserve">Abaixo segue a descrição </w:t>
      </w:r>
      <w:r w:rsidR="007E699B">
        <w:t xml:space="preserve">sucinta </w:t>
      </w:r>
      <w:r w:rsidRPr="00003092">
        <w:t>de todos os módulos do sistema.</w:t>
      </w:r>
      <w:r w:rsidR="00525723">
        <w:t xml:space="preserve"> A seção 2 desse documento ilustra as possíveis funcionalidades de cada módulo.</w:t>
      </w:r>
    </w:p>
    <w:p w:rsidR="00753117" w:rsidRPr="00003092" w:rsidRDefault="00753117" w:rsidP="00C92DF9">
      <w:pPr>
        <w:jc w:val="both"/>
      </w:pPr>
    </w:p>
    <w:p w:rsidR="00B7684F" w:rsidRPr="00180FD5" w:rsidRDefault="00B7684F" w:rsidP="00C92DF9">
      <w:pPr>
        <w:pStyle w:val="Ttulo2"/>
        <w:keepNext/>
        <w:widowControl/>
        <w:rPr>
          <w:szCs w:val="28"/>
        </w:rPr>
      </w:pPr>
      <w:bookmarkStart w:id="20" w:name="_Toc140574003"/>
      <w:bookmarkStart w:id="21" w:name="_Toc9366598"/>
      <w:r w:rsidRPr="00180FD5">
        <w:rPr>
          <w:szCs w:val="28"/>
        </w:rPr>
        <w:t xml:space="preserve">Módulo </w:t>
      </w:r>
      <w:bookmarkEnd w:id="20"/>
      <w:r w:rsidR="00180FD5">
        <w:rPr>
          <w:szCs w:val="28"/>
        </w:rPr>
        <w:t xml:space="preserve">da </w:t>
      </w:r>
      <w:r w:rsidR="00180FD5" w:rsidRPr="00180FD5">
        <w:rPr>
          <w:rStyle w:val="TEXTO"/>
          <w:sz w:val="28"/>
          <w:szCs w:val="28"/>
        </w:rPr>
        <w:t>Secretaria</w:t>
      </w:r>
      <w:bookmarkEnd w:id="21"/>
    </w:p>
    <w:p w:rsidR="00B7684F" w:rsidRDefault="00B7684F" w:rsidP="00C92DF9">
      <w:pPr>
        <w:jc w:val="both"/>
        <w:rPr>
          <w:rStyle w:val="TEXTO"/>
        </w:rPr>
      </w:pPr>
      <w:r w:rsidRPr="001E5A33">
        <w:rPr>
          <w:rStyle w:val="TEXTO"/>
        </w:rPr>
        <w:t xml:space="preserve">O Módulo </w:t>
      </w:r>
      <w:r w:rsidR="00180FD5">
        <w:rPr>
          <w:rStyle w:val="TEXTO"/>
        </w:rPr>
        <w:t>da Secretaria</w:t>
      </w:r>
      <w:r w:rsidRPr="001E5A33">
        <w:rPr>
          <w:rStyle w:val="TEXTO"/>
        </w:rPr>
        <w:t xml:space="preserve"> é responsável por </w:t>
      </w:r>
      <w:r w:rsidR="00180FD5">
        <w:rPr>
          <w:rStyle w:val="TEXTO"/>
        </w:rPr>
        <w:t>capturar</w:t>
      </w:r>
      <w:r w:rsidR="00E82D8F">
        <w:rPr>
          <w:rStyle w:val="TEXTO"/>
        </w:rPr>
        <w:t xml:space="preserve"> </w:t>
      </w:r>
      <w:r w:rsidR="001E5A33" w:rsidRPr="001E5A33">
        <w:rPr>
          <w:rStyle w:val="TEXTO"/>
        </w:rPr>
        <w:t xml:space="preserve">informações de </w:t>
      </w:r>
      <w:r w:rsidR="00180FD5">
        <w:rPr>
          <w:rStyle w:val="TEXTO"/>
        </w:rPr>
        <w:t xml:space="preserve">todos os outros módulos e referentes a novos e alunos antigos, </w:t>
      </w:r>
      <w:r w:rsidRPr="001E5A33">
        <w:rPr>
          <w:rStyle w:val="TEXTO"/>
        </w:rPr>
        <w:t xml:space="preserve">pois é nele que </w:t>
      </w:r>
      <w:r w:rsidR="000304F3" w:rsidRPr="001E5A33">
        <w:rPr>
          <w:rStyle w:val="TEXTO"/>
        </w:rPr>
        <w:t>se encontram</w:t>
      </w:r>
      <w:r w:rsidRPr="001E5A33">
        <w:rPr>
          <w:rStyle w:val="TEXTO"/>
        </w:rPr>
        <w:t xml:space="preserve"> os cadastros</w:t>
      </w:r>
      <w:r w:rsidR="00180FD5">
        <w:rPr>
          <w:rStyle w:val="TEXTO"/>
        </w:rPr>
        <w:t xml:space="preserve"> dos funcionários, alunos e actividades.</w:t>
      </w:r>
    </w:p>
    <w:p w:rsidR="00753117" w:rsidRDefault="00753117" w:rsidP="00C92DF9">
      <w:pPr>
        <w:jc w:val="both"/>
        <w:rPr>
          <w:rStyle w:val="TEXTO"/>
        </w:rPr>
      </w:pPr>
    </w:p>
    <w:p w:rsidR="00E82D8F" w:rsidRPr="00AA78FE" w:rsidRDefault="00E82D8F" w:rsidP="00C92DF9">
      <w:pPr>
        <w:pStyle w:val="Ttulo2"/>
        <w:rPr>
          <w:rStyle w:val="TEXTO"/>
          <w:sz w:val="28"/>
        </w:rPr>
      </w:pPr>
      <w:bookmarkStart w:id="22" w:name="_Toc140574006"/>
      <w:bookmarkStart w:id="23" w:name="_Toc9366599"/>
      <w:r w:rsidRPr="00AA78FE">
        <w:rPr>
          <w:rStyle w:val="TEXTO"/>
          <w:sz w:val="28"/>
        </w:rPr>
        <w:t xml:space="preserve">Módulo </w:t>
      </w:r>
      <w:bookmarkEnd w:id="22"/>
      <w:r w:rsidR="00180FD5">
        <w:rPr>
          <w:rStyle w:val="TEXTO"/>
          <w:sz w:val="28"/>
        </w:rPr>
        <w:t>Finaceiro</w:t>
      </w:r>
      <w:bookmarkEnd w:id="23"/>
    </w:p>
    <w:p w:rsidR="00E82D8F" w:rsidRDefault="00180FD5" w:rsidP="00C92DF9">
      <w:pPr>
        <w:jc w:val="both"/>
        <w:rPr>
          <w:rStyle w:val="TEXTO"/>
        </w:rPr>
      </w:pPr>
      <w:r>
        <w:rPr>
          <w:rStyle w:val="TEXTO"/>
        </w:rPr>
        <w:t xml:space="preserve">O Módulo Finaceiro </w:t>
      </w:r>
      <w:r w:rsidR="00E82D8F">
        <w:rPr>
          <w:rStyle w:val="TEXTO"/>
        </w:rPr>
        <w:t>é</w:t>
      </w:r>
      <w:r>
        <w:rPr>
          <w:rStyle w:val="TEXTO"/>
        </w:rPr>
        <w:t xml:space="preserve"> reponsável em </w:t>
      </w:r>
      <w:r w:rsidRPr="001E5A33">
        <w:rPr>
          <w:rStyle w:val="TEXTO"/>
        </w:rPr>
        <w:t>armazenar</w:t>
      </w:r>
      <w:r>
        <w:rPr>
          <w:rStyle w:val="TEXTO"/>
        </w:rPr>
        <w:t xml:space="preserve"> os</w:t>
      </w:r>
      <w:r w:rsidRPr="001E5A33">
        <w:rPr>
          <w:rStyle w:val="TEXTO"/>
        </w:rPr>
        <w:t xml:space="preserve"> dados relativos a todas as o</w:t>
      </w:r>
      <w:r>
        <w:rPr>
          <w:rStyle w:val="TEXTO"/>
        </w:rPr>
        <w:t xml:space="preserve">perações financeiras </w:t>
      </w:r>
      <w:r w:rsidRPr="001E5A33">
        <w:rPr>
          <w:rStyle w:val="TEXTO"/>
        </w:rPr>
        <w:t>no sistema.</w:t>
      </w:r>
      <w:r w:rsidR="00E82D8F">
        <w:rPr>
          <w:rStyle w:val="TEXTO"/>
        </w:rPr>
        <w:t>.</w:t>
      </w:r>
    </w:p>
    <w:p w:rsidR="00E82D8F" w:rsidRDefault="00E82D8F" w:rsidP="00C92DF9">
      <w:pPr>
        <w:jc w:val="both"/>
        <w:rPr>
          <w:rStyle w:val="TEXTO"/>
        </w:rPr>
      </w:pPr>
      <w:r>
        <w:rPr>
          <w:rStyle w:val="TEXTO"/>
        </w:rPr>
        <w:t>Ele representa a interface cliente da aplicação e funcionará via uma máquina de cartão mag</w:t>
      </w:r>
      <w:r w:rsidR="00BC6061">
        <w:rPr>
          <w:rStyle w:val="TEXTO"/>
        </w:rPr>
        <w:t>nético</w:t>
      </w:r>
      <w:r w:rsidR="00F3062A">
        <w:rPr>
          <w:rStyle w:val="TEXTO"/>
        </w:rPr>
        <w:t xml:space="preserve"> ou aplicação local com conexão </w:t>
      </w:r>
      <w:r w:rsidR="00F3062A" w:rsidRPr="00F3062A">
        <w:rPr>
          <w:rStyle w:val="TEXTO"/>
          <w:i/>
        </w:rPr>
        <w:t>dial up</w:t>
      </w:r>
      <w:r w:rsidR="00F3062A">
        <w:rPr>
          <w:rStyle w:val="TEXTO"/>
        </w:rPr>
        <w:t>.</w:t>
      </w:r>
    </w:p>
    <w:p w:rsidR="00E82D8F" w:rsidRDefault="00E82D8F" w:rsidP="00C92DF9">
      <w:pPr>
        <w:jc w:val="both"/>
        <w:rPr>
          <w:rStyle w:val="TEXTO"/>
        </w:rPr>
      </w:pPr>
      <w:r>
        <w:rPr>
          <w:rStyle w:val="TEXTO"/>
        </w:rPr>
        <w:t>O módulo identificará a instituição conveniada e o associado, além de validar o saldo para efetuar suas compras. Após a validação o módulo autorizará ou não a compra.</w:t>
      </w:r>
    </w:p>
    <w:p w:rsidR="00B7684F" w:rsidRPr="001E5A33" w:rsidRDefault="00B7684F" w:rsidP="00C92DF9">
      <w:pPr>
        <w:pStyle w:val="Ttulo2"/>
        <w:keepNext/>
        <w:widowControl/>
      </w:pPr>
      <w:bookmarkStart w:id="24" w:name="_Toc140574004"/>
      <w:bookmarkStart w:id="25" w:name="_Toc9366600"/>
      <w:r w:rsidRPr="001E5A33">
        <w:lastRenderedPageBreak/>
        <w:t xml:space="preserve">Módulo </w:t>
      </w:r>
      <w:bookmarkEnd w:id="24"/>
      <w:r w:rsidR="00BC6061">
        <w:t>dos Professores</w:t>
      </w:r>
      <w:bookmarkEnd w:id="25"/>
    </w:p>
    <w:p w:rsidR="00753117" w:rsidRDefault="00B7684F" w:rsidP="00753117">
      <w:pPr>
        <w:pStyle w:val="NormalWeb"/>
        <w:jc w:val="both"/>
      </w:pPr>
      <w:r w:rsidRPr="00BE5505">
        <w:rPr>
          <w:rStyle w:val="TEXTO"/>
          <w:rFonts w:ascii="Times New Roman" w:hAnsi="Times New Roman"/>
          <w:sz w:val="24"/>
        </w:rPr>
        <w:t xml:space="preserve">O Módulo </w:t>
      </w:r>
      <w:r w:rsidR="00BE5505" w:rsidRPr="00BE5505">
        <w:rPr>
          <w:rStyle w:val="TEXTO"/>
          <w:rFonts w:ascii="Times New Roman" w:hAnsi="Times New Roman"/>
          <w:sz w:val="24"/>
        </w:rPr>
        <w:t>dos Professores</w:t>
      </w:r>
      <w:r w:rsidRPr="00BE5505">
        <w:rPr>
          <w:rStyle w:val="TEXTO"/>
          <w:rFonts w:ascii="Times New Roman" w:hAnsi="Times New Roman"/>
          <w:sz w:val="24"/>
        </w:rPr>
        <w:t xml:space="preserve"> </w:t>
      </w:r>
      <w:r w:rsidR="00BE5505" w:rsidRPr="00BE5505">
        <w:t xml:space="preserve">permite o cadastro do plano de estudo, diário eletrônico especificando o que foi ministrado em cada aula, publicação de material didático: apostilas, apresentações, listas de exercícios, trabalhos, lançamento de notas e faltas. </w:t>
      </w:r>
    </w:p>
    <w:p w:rsidR="005D7672" w:rsidRPr="005D7672" w:rsidRDefault="005D7672" w:rsidP="005D7672">
      <w:pPr>
        <w:pStyle w:val="Ttulo2"/>
        <w:keepNext/>
        <w:widowControl/>
      </w:pPr>
      <w:r w:rsidRPr="001E5A33">
        <w:t>Módulo</w:t>
      </w:r>
      <w:r w:rsidR="001023DE">
        <w:t xml:space="preserve"> da</w:t>
      </w:r>
      <w:r w:rsidRPr="001E5A33">
        <w:t xml:space="preserve"> </w:t>
      </w:r>
      <w:r>
        <w:t>Biblioteca</w:t>
      </w:r>
    </w:p>
    <w:p w:rsidR="005D7672" w:rsidRDefault="001023DE" w:rsidP="005D7672">
      <w:pPr>
        <w:pStyle w:val="Ttulo6"/>
        <w:numPr>
          <w:ilvl w:val="0"/>
          <w:numId w:val="0"/>
        </w:numPr>
        <w:rPr>
          <w:color w:val="000000"/>
        </w:rPr>
      </w:pPr>
      <w:r>
        <w:rPr>
          <w:color w:val="000000"/>
        </w:rPr>
        <w:t>O Modulo da Biblioteca permite</w:t>
      </w:r>
      <w:r w:rsidR="005D7672">
        <w:rPr>
          <w:color w:val="000000"/>
        </w:rPr>
        <w:t xml:space="preserve"> o cadastro de livros, autores e editoras; Gerenciando o empréstimo de livros e suas devoluções.</w:t>
      </w:r>
    </w:p>
    <w:p w:rsidR="005D7672" w:rsidRPr="00BE5505" w:rsidRDefault="005D7672" w:rsidP="001023DE"/>
    <w:p w:rsidR="00E80A96" w:rsidRDefault="00E80A96" w:rsidP="00BE5505">
      <w:pPr>
        <w:pStyle w:val="Ttulo2"/>
        <w:numPr>
          <w:ilvl w:val="1"/>
          <w:numId w:val="17"/>
        </w:numPr>
      </w:pPr>
      <w:bookmarkStart w:id="26" w:name="_Toc492735700"/>
      <w:bookmarkStart w:id="27" w:name="_Toc493669239"/>
      <w:bookmarkStart w:id="28" w:name="_Toc493669711"/>
      <w:bookmarkStart w:id="29" w:name="_Toc9366601"/>
      <w:r>
        <w:t>Abrangência</w:t>
      </w:r>
      <w:bookmarkEnd w:id="26"/>
      <w:bookmarkEnd w:id="27"/>
      <w:bookmarkEnd w:id="28"/>
      <w:bookmarkEnd w:id="29"/>
    </w:p>
    <w:p w:rsidR="000D7EBF" w:rsidRDefault="00E80A96">
      <w:pPr>
        <w:jc w:val="both"/>
      </w:pPr>
      <w:r>
        <w:t xml:space="preserve">A presente proposta </w:t>
      </w:r>
      <w:r w:rsidR="00AA78FE">
        <w:t>abrange a construção d</w:t>
      </w:r>
      <w:r>
        <w:t>o</w:t>
      </w:r>
      <w:r w:rsidR="00942963">
        <w:t xml:space="preserve"> </w:t>
      </w:r>
      <w:r w:rsidR="008571E0" w:rsidRPr="00180FD5">
        <w:rPr>
          <w:rStyle w:val="TEXTO"/>
          <w:rFonts w:ascii="Times New Roman" w:hAnsi="Times New Roman"/>
          <w:b/>
          <w:sz w:val="24"/>
          <w:szCs w:val="24"/>
        </w:rPr>
        <w:t>SGE</w:t>
      </w:r>
      <w:r w:rsidR="008571E0">
        <w:rPr>
          <w:rStyle w:val="TEXTO"/>
          <w:rFonts w:ascii="Times New Roman" w:hAnsi="Times New Roman"/>
          <w:b/>
          <w:sz w:val="24"/>
          <w:szCs w:val="24"/>
        </w:rPr>
        <w:t>SL</w:t>
      </w:r>
      <w:r w:rsidR="008571E0">
        <w:t xml:space="preserve"> </w:t>
      </w:r>
      <w:r w:rsidR="00942963">
        <w:t>com</w:t>
      </w:r>
      <w:r>
        <w:t xml:space="preserve"> </w:t>
      </w:r>
      <w:r w:rsidR="00942963">
        <w:t xml:space="preserve">os </w:t>
      </w:r>
      <w:r w:rsidR="001E50D2">
        <w:t xml:space="preserve">módulos </w:t>
      </w:r>
      <w:r>
        <w:t xml:space="preserve">mencionados na </w:t>
      </w:r>
      <w:r w:rsidR="002A1E7A">
        <w:rPr>
          <w:b/>
        </w:rPr>
        <w:t>seção 3</w:t>
      </w:r>
      <w:r w:rsidR="00946493">
        <w:rPr>
          <w:b/>
        </w:rPr>
        <w:t xml:space="preserve"> – </w:t>
      </w:r>
      <w:r w:rsidR="002A1E7A">
        <w:rPr>
          <w:b/>
        </w:rPr>
        <w:t>Requisitos Preliminares e Funcionalidades Gerais</w:t>
      </w:r>
      <w:r>
        <w:rPr>
          <w:i/>
        </w:rPr>
        <w:t>.</w:t>
      </w:r>
    </w:p>
    <w:p w:rsidR="00136AF6" w:rsidRDefault="00136AF6" w:rsidP="00136AF6">
      <w:pPr>
        <w:pStyle w:val="Ttulo1"/>
      </w:pPr>
      <w:bookmarkStart w:id="30" w:name="_Toc9366602"/>
      <w:r>
        <w:t>Arquitetura do sistema</w:t>
      </w:r>
      <w:bookmarkEnd w:id="30"/>
    </w:p>
    <w:p w:rsidR="00136AF6" w:rsidRDefault="00136AF6">
      <w:pPr>
        <w:jc w:val="both"/>
      </w:pPr>
      <w:r>
        <w:t>O sistema terá uma arquitetura cliente/servidor, onde existirá um servidor que centralizar</w:t>
      </w:r>
      <w:r w:rsidR="002A1E7A">
        <w:t>á</w:t>
      </w:r>
      <w:r w:rsidR="008571E0">
        <w:t xml:space="preserve"> todas as informações</w:t>
      </w:r>
      <w:r>
        <w:t>.</w:t>
      </w:r>
    </w:p>
    <w:p w:rsidR="00136AF6" w:rsidRDefault="00D974AD">
      <w:pPr>
        <w:jc w:val="both"/>
      </w:pPr>
      <w:r>
        <w:t xml:space="preserve">O acesso a este servidor central se dará via interfaces ou acesso </w:t>
      </w:r>
      <w:r w:rsidRPr="00D974AD">
        <w:rPr>
          <w:i/>
        </w:rPr>
        <w:t>dial-up</w:t>
      </w:r>
      <w:r>
        <w:t xml:space="preserve"> por linha telefônica.</w:t>
      </w:r>
    </w:p>
    <w:p w:rsidR="004145AE" w:rsidRDefault="004145AE" w:rsidP="007F09FB">
      <w:pPr>
        <w:jc w:val="both"/>
      </w:pPr>
    </w:p>
    <w:p w:rsidR="007F09FB" w:rsidRDefault="007F09FB" w:rsidP="007F09FB">
      <w:pPr>
        <w:jc w:val="both"/>
      </w:pPr>
      <w:r>
        <w:t>O sistema terá uma arquitetura cliente/servidor, onde existirá um servidor central que possibilitara a intercomunicação dos módulos de modo a partilhar a informação.</w:t>
      </w:r>
    </w:p>
    <w:p w:rsidR="00136AF6" w:rsidRDefault="007F09FB" w:rsidP="00987D0E">
      <w:pPr>
        <w:jc w:val="both"/>
      </w:pPr>
      <w:r>
        <w:t>Os mó</w:t>
      </w:r>
      <w:r w:rsidR="00735584">
        <w:t>dulo terão uma interface online</w:t>
      </w:r>
      <w:r>
        <w:t>, conectadas ao</w:t>
      </w:r>
      <w:r w:rsidR="004145AE">
        <w:t xml:space="preserve"> servidor. Para acessar a cada</w:t>
      </w:r>
      <w:r w:rsidR="00136AF6">
        <w:t xml:space="preserve"> módulo, o usuário </w:t>
      </w:r>
      <w:r w:rsidR="002A1E7A">
        <w:t xml:space="preserve">deverá </w:t>
      </w:r>
      <w:r>
        <w:t>possuir um computador no qual poderá usar o mesmo  incenrindo os seus dados de acesso ao sistema.</w:t>
      </w:r>
    </w:p>
    <w:p w:rsidR="007F09FB" w:rsidRDefault="004145AE" w:rsidP="00987D0E">
      <w:pPr>
        <w:jc w:val="both"/>
      </w:pPr>
      <w:r>
        <w:t>possuira um computador ligado a uma linha telefônica, um leitor de cartão magnético e uma impressora para impressão dos documentos.</w:t>
      </w:r>
    </w:p>
    <w:p w:rsidR="003C5464" w:rsidRDefault="003C5464" w:rsidP="003C5464">
      <w:pPr>
        <w:keepNext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667250" cy="3492710"/>
            <wp:effectExtent l="19050" t="0" r="0" b="0"/>
            <wp:docPr id="17" name="Imagem 17" descr="C:\Users\Belmira Muchanga\Desktop\Arquitetura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elmira Muchanga\Desktop\Arquitetura 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9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9FB" w:rsidRDefault="003C5464" w:rsidP="003C5464">
      <w:pPr>
        <w:pStyle w:val="Legenda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Aquitetura do Sistema</w:t>
      </w:r>
    </w:p>
    <w:p w:rsidR="007F09FB" w:rsidRDefault="007F09FB" w:rsidP="00987D0E">
      <w:pPr>
        <w:jc w:val="both"/>
      </w:pPr>
    </w:p>
    <w:p w:rsidR="00136AF6" w:rsidRPr="000D7EBF" w:rsidRDefault="00136AF6" w:rsidP="00987D0E">
      <w:pPr>
        <w:jc w:val="both"/>
      </w:pPr>
    </w:p>
    <w:p w:rsidR="00E80A96" w:rsidRDefault="00E80A96" w:rsidP="00987D0E">
      <w:pPr>
        <w:pStyle w:val="Ttulo1"/>
      </w:pPr>
      <w:bookmarkStart w:id="31" w:name="_Toc489877346"/>
      <w:bookmarkStart w:id="32" w:name="_Toc492735703"/>
      <w:bookmarkStart w:id="33" w:name="_Toc493669241"/>
      <w:bookmarkStart w:id="34" w:name="_Toc493669713"/>
      <w:bookmarkStart w:id="35" w:name="_Toc9366603"/>
      <w:r>
        <w:t>Requisitos Preliminares e Funcionalidades Gerais</w:t>
      </w:r>
      <w:bookmarkEnd w:id="31"/>
      <w:bookmarkEnd w:id="32"/>
      <w:bookmarkEnd w:id="33"/>
      <w:bookmarkEnd w:id="34"/>
      <w:bookmarkEnd w:id="35"/>
    </w:p>
    <w:p w:rsidR="00E80A96" w:rsidRDefault="00981933">
      <w:pPr>
        <w:jc w:val="both"/>
      </w:pPr>
      <w:r>
        <w:t xml:space="preserve">Essa seção contém uma descrição sucinta de algumas </w:t>
      </w:r>
      <w:r w:rsidR="006E0321">
        <w:t xml:space="preserve">das </w:t>
      </w:r>
      <w:r>
        <w:t xml:space="preserve">possíveis funcionalidades do </w:t>
      </w:r>
      <w:r w:rsidR="003C5464" w:rsidRPr="00180FD5">
        <w:rPr>
          <w:rStyle w:val="TEXTO"/>
          <w:rFonts w:ascii="Times New Roman" w:hAnsi="Times New Roman"/>
          <w:b/>
          <w:sz w:val="24"/>
          <w:szCs w:val="24"/>
        </w:rPr>
        <w:t>SGE</w:t>
      </w:r>
      <w:r w:rsidR="003C5464">
        <w:rPr>
          <w:rStyle w:val="TEXTO"/>
          <w:rFonts w:ascii="Times New Roman" w:hAnsi="Times New Roman"/>
          <w:b/>
          <w:sz w:val="24"/>
          <w:szCs w:val="24"/>
        </w:rPr>
        <w:t>SL</w:t>
      </w:r>
      <w:r>
        <w:t xml:space="preserve">. Essas funcionalidades </w:t>
      </w:r>
      <w:r w:rsidR="0031311B">
        <w:t>serão</w:t>
      </w:r>
      <w:r>
        <w:t xml:space="preserve"> refinadas durante os ciclos de desenvolvimento, onde novas </w:t>
      </w:r>
      <w:r w:rsidR="0031311B">
        <w:t xml:space="preserve">funcionalidades </w:t>
      </w:r>
      <w:r>
        <w:t>poderão surgir.</w:t>
      </w:r>
    </w:p>
    <w:p w:rsidR="00F01B10" w:rsidRDefault="0031311B">
      <w:pPr>
        <w:pStyle w:val="Corpodetexto"/>
        <w:spacing w:before="120" w:after="0"/>
      </w:pPr>
      <w:r>
        <w:t xml:space="preserve">Com o intuito de </w:t>
      </w:r>
      <w:r w:rsidR="00075358">
        <w:t>facilitar o entendimento do sistema, suas funcionalidades serão separadas por módulos do sistema.</w:t>
      </w:r>
    </w:p>
    <w:p w:rsidR="00962A4C" w:rsidRPr="00C939CA" w:rsidRDefault="00075358" w:rsidP="00962A4C">
      <w:pPr>
        <w:pStyle w:val="Ttulo2"/>
      </w:pPr>
      <w:bookmarkStart w:id="36" w:name="_Toc9366604"/>
      <w:r>
        <w:t xml:space="preserve">Módulo </w:t>
      </w:r>
      <w:r w:rsidR="00883C7B">
        <w:t>Secretaria</w:t>
      </w:r>
      <w:bookmarkEnd w:id="36"/>
    </w:p>
    <w:p w:rsidR="00962A4C" w:rsidRDefault="00C939CA" w:rsidP="005D1671">
      <w:pPr>
        <w:jc w:val="both"/>
      </w:pPr>
      <w:r>
        <w:t>Essa subseção contém as funcionalidades responsáveis pelas operações básicas do sistema.</w:t>
      </w:r>
    </w:p>
    <w:p w:rsidR="00962A4C" w:rsidRDefault="000408DE" w:rsidP="00347FFA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</w:pPr>
      <w:bookmarkStart w:id="37" w:name="_Toc9366605"/>
      <w:r>
        <w:t xml:space="preserve">Cadastro de </w:t>
      </w:r>
      <w:r w:rsidR="00883C7B">
        <w:t>Professores</w:t>
      </w:r>
      <w:bookmarkEnd w:id="37"/>
    </w:p>
    <w:p w:rsidR="00F56BEC" w:rsidRDefault="00962A4C" w:rsidP="00962A4C">
      <w:pPr>
        <w:jc w:val="both"/>
      </w:pPr>
      <w:r>
        <w:t>Só poderão utilizar o sistema e qualquer um dos módulos, os usuários que estiverem devidamente cadastrados. Para isso</w:t>
      </w:r>
      <w:r w:rsidR="0031311B">
        <w:t xml:space="preserve">, um </w:t>
      </w:r>
      <w:r>
        <w:t xml:space="preserve">usuário </w:t>
      </w:r>
      <w:r w:rsidR="00883C7B">
        <w:t>da secretaria</w:t>
      </w:r>
      <w:r>
        <w:t xml:space="preserve"> deverá fornecer o nome do </w:t>
      </w:r>
      <w:r w:rsidR="00152269">
        <w:t>professor</w:t>
      </w:r>
      <w:r>
        <w:t>, sua senha</w:t>
      </w:r>
      <w:r w:rsidR="00883C7B">
        <w:t xml:space="preserve">. </w:t>
      </w:r>
      <w:r w:rsidR="00F56BEC">
        <w:t>Será possível também a alteração e remoção dos</w:t>
      </w:r>
      <w:r w:rsidR="00883C7B">
        <w:t xml:space="preserve"> dados dos usuários cadastrados, caso necessário.</w:t>
      </w:r>
    </w:p>
    <w:p w:rsidR="00962A4C" w:rsidRDefault="00962A4C" w:rsidP="00962A4C">
      <w:pPr>
        <w:pStyle w:val="Corpodetexto2"/>
        <w:rPr>
          <w:i w:val="0"/>
        </w:rPr>
      </w:pPr>
    </w:p>
    <w:tbl>
      <w:tblPr>
        <w:tblW w:w="0" w:type="auto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62A4C">
        <w:trPr>
          <w:jc w:val="center"/>
        </w:trPr>
        <w:tc>
          <w:tcPr>
            <w:tcW w:w="1809" w:type="dxa"/>
          </w:tcPr>
          <w:p w:rsidR="00962A4C" w:rsidRDefault="00962A4C" w:rsidP="00C95171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962A4C" w:rsidRDefault="00962A4C" w:rsidP="00C95171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962A4C" w:rsidRDefault="00962A4C" w:rsidP="00C9517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962A4C" w:rsidRDefault="00962A4C" w:rsidP="00C9517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962A4C" w:rsidRDefault="00962A4C" w:rsidP="00C9517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962A4C" w:rsidRDefault="00962A4C" w:rsidP="00C9517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962A4C" w:rsidRDefault="00962A4C" w:rsidP="00C9517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E80A96" w:rsidRDefault="00E80A96" w:rsidP="00876C3B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</w:pPr>
      <w:bookmarkStart w:id="38" w:name="_Toc70130261"/>
      <w:bookmarkStart w:id="39" w:name="_Toc9366606"/>
      <w:bookmarkStart w:id="40" w:name="_Toc467473451"/>
      <w:bookmarkStart w:id="41" w:name="_Toc467473983"/>
      <w:bookmarkStart w:id="42" w:name="_Toc467477722"/>
      <w:bookmarkStart w:id="43" w:name="_Toc467494876"/>
      <w:bookmarkStart w:id="44" w:name="_Toc467495246"/>
      <w:bookmarkStart w:id="45" w:name="_Toc468086054"/>
      <w:bookmarkStart w:id="46" w:name="_Toc520278369"/>
      <w:bookmarkStart w:id="47" w:name="_Toc532186824"/>
      <w:bookmarkStart w:id="48" w:name="_Toc43540703"/>
      <w:r>
        <w:t>C</w:t>
      </w:r>
      <w:bookmarkEnd w:id="38"/>
      <w:r w:rsidR="00883C7B">
        <w:t>adastro de Alunos</w:t>
      </w:r>
      <w:bookmarkEnd w:id="39"/>
    </w:p>
    <w:p w:rsidR="006E07BA" w:rsidRDefault="006E07BA">
      <w:pPr>
        <w:jc w:val="both"/>
      </w:pPr>
      <w:r>
        <w:t xml:space="preserve">O Sistema </w:t>
      </w:r>
      <w:r w:rsidR="00883C7B">
        <w:t xml:space="preserve">possibilita </w:t>
      </w:r>
      <w:r>
        <w:t>secretaria para cadastrar novos alunos. Pois sera possível a alteração e remoção dos dados dos alunos cadastrados, caso necessário.</w:t>
      </w:r>
    </w:p>
    <w:p w:rsidR="00E80A96" w:rsidRDefault="00E80A96">
      <w:pPr>
        <w:pStyle w:val="Corpodetexto2"/>
        <w:rPr>
          <w:i w:val="0"/>
        </w:rPr>
      </w:pPr>
    </w:p>
    <w:tbl>
      <w:tblPr>
        <w:tblW w:w="0" w:type="auto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80A96">
        <w:trPr>
          <w:jc w:val="center"/>
        </w:trPr>
        <w:tc>
          <w:tcPr>
            <w:tcW w:w="1809" w:type="dxa"/>
          </w:tcPr>
          <w:p w:rsidR="00E80A96" w:rsidRDefault="00E80A9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E80A96" w:rsidRDefault="00E80A9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E80A96" w:rsidRDefault="00E80A9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E80A96" w:rsidRDefault="00E80A9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E80A96" w:rsidRDefault="00E80A9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E80A96" w:rsidRDefault="00E80A9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E80A96" w:rsidRDefault="00E80A9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E80A96" w:rsidRDefault="00E80A96" w:rsidP="00876C3B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</w:pPr>
      <w:bookmarkStart w:id="49" w:name="_Toc9366607"/>
      <w:r>
        <w:t>Controle de Permissões</w:t>
      </w:r>
      <w:bookmarkEnd w:id="49"/>
    </w:p>
    <w:p w:rsidR="00E80A96" w:rsidRDefault="00E80A96">
      <w:pPr>
        <w:pStyle w:val="Corpodetexto"/>
        <w:spacing w:before="120" w:after="0"/>
      </w:pPr>
      <w:r>
        <w:t xml:space="preserve">O sistema terá um controle de permissões. Esse controle permitirá identificar quais são as funcionalidades que um determinado usuário poderá acessar e disponibilizará apenas as funções pertinentes a esse usuário. </w:t>
      </w:r>
    </w:p>
    <w:p w:rsidR="006E07BA" w:rsidRDefault="00E80A96">
      <w:pPr>
        <w:pStyle w:val="Corpodetexto"/>
        <w:spacing w:before="120" w:after="0"/>
      </w:pPr>
      <w:r>
        <w:t>Para tanto existirão grupos de usuários distintos que acessarão grupo</w:t>
      </w:r>
      <w:r w:rsidR="006E07BA">
        <w:t xml:space="preserve">s de funcionalidades distintas: </w:t>
      </w:r>
      <w:r>
        <w:t>cadastrais, gerenciais</w:t>
      </w:r>
      <w:r w:rsidR="006E07BA">
        <w:t xml:space="preserve"> e financeiro.</w:t>
      </w:r>
    </w:p>
    <w:p w:rsidR="00E80A96" w:rsidRDefault="00E80A96">
      <w:pPr>
        <w:pStyle w:val="Corpodetexto"/>
        <w:spacing w:before="120" w:after="0"/>
      </w:pPr>
      <w:r>
        <w:t xml:space="preserve">As informações </w:t>
      </w:r>
      <w:r w:rsidR="006E07BA">
        <w:t>referentes a</w:t>
      </w:r>
      <w:r w:rsidR="001E50D2">
        <w:t xml:space="preserve"> </w:t>
      </w:r>
      <w:r w:rsidR="006E07BA">
        <w:t xml:space="preserve">cada </w:t>
      </w:r>
      <w:r w:rsidR="001E50D2">
        <w:t>módulo</w:t>
      </w:r>
      <w:r w:rsidR="006E07BA">
        <w:t xml:space="preserve">, </w:t>
      </w:r>
      <w:r>
        <w:t>serão disponibilizadas somente aos usuár</w:t>
      </w:r>
      <w:r w:rsidR="00F56BEC">
        <w:t xml:space="preserve">ios </w:t>
      </w:r>
    </w:p>
    <w:p w:rsidR="00F56BEC" w:rsidRDefault="006E07BA">
      <w:pPr>
        <w:pStyle w:val="Corpodetexto2"/>
        <w:rPr>
          <w:i w:val="0"/>
        </w:rPr>
      </w:pPr>
      <w:r>
        <w:rPr>
          <w:i w:val="0"/>
        </w:rPr>
        <w:t>Específicos.</w:t>
      </w:r>
    </w:p>
    <w:tbl>
      <w:tblPr>
        <w:tblW w:w="0" w:type="auto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80A96">
        <w:trPr>
          <w:jc w:val="center"/>
        </w:trPr>
        <w:tc>
          <w:tcPr>
            <w:tcW w:w="1809" w:type="dxa"/>
          </w:tcPr>
          <w:p w:rsidR="00E80A96" w:rsidRDefault="00E80A9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E80A96" w:rsidRDefault="00E80A9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E80A96" w:rsidRDefault="00E80A9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E80A96" w:rsidRDefault="00E80A9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E80A96" w:rsidRDefault="00E80A9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E80A96" w:rsidRDefault="00E80A9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E80A96" w:rsidRDefault="00E80A96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CF3085" w:rsidRPr="00152269" w:rsidRDefault="00152269" w:rsidP="00876C3B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  <w:rPr>
          <w:rFonts w:cs="Arial"/>
        </w:rPr>
      </w:pPr>
      <w:bookmarkStart w:id="50" w:name="_Toc9366608"/>
      <w:r w:rsidRPr="00152269">
        <w:rPr>
          <w:rFonts w:cs="Arial"/>
        </w:rPr>
        <w:t>Efetuar Matrículas de Alunos</w:t>
      </w:r>
      <w:bookmarkEnd w:id="50"/>
    </w:p>
    <w:p w:rsidR="008A429B" w:rsidRDefault="00152269" w:rsidP="00CF3085">
      <w:pPr>
        <w:pStyle w:val="Corpodetexto"/>
        <w:spacing w:before="120" w:after="0"/>
      </w:pPr>
      <w:r>
        <w:t>O sistema permite a secretaria, efectuar e regularizar as matriticas referente aos alunos.</w:t>
      </w:r>
    </w:p>
    <w:p w:rsidR="00CF3085" w:rsidRDefault="00CF3085" w:rsidP="00CF3085">
      <w:pPr>
        <w:pStyle w:val="Corpodetexto2"/>
        <w:rPr>
          <w:i w:val="0"/>
        </w:rPr>
      </w:pPr>
    </w:p>
    <w:tbl>
      <w:tblPr>
        <w:tblW w:w="0" w:type="auto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F3085">
        <w:trPr>
          <w:jc w:val="center"/>
        </w:trPr>
        <w:tc>
          <w:tcPr>
            <w:tcW w:w="1809" w:type="dxa"/>
          </w:tcPr>
          <w:p w:rsidR="00CF3085" w:rsidRDefault="00CF3085" w:rsidP="007B561E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CF3085" w:rsidRDefault="00CF3085" w:rsidP="007B561E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CF3085" w:rsidRDefault="00CF3085" w:rsidP="007B561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CF3085" w:rsidRDefault="00CF3085" w:rsidP="007B561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CF3085" w:rsidRDefault="00CF3085" w:rsidP="007B561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CF3085" w:rsidRDefault="00CF3085" w:rsidP="007B561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CF3085" w:rsidRDefault="00CF3085" w:rsidP="007B561E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735584" w:rsidRPr="0056542B" w:rsidRDefault="00EB4FE9" w:rsidP="00EB4FE9">
      <w:pPr>
        <w:pStyle w:val="Requisito"/>
        <w:tabs>
          <w:tab w:val="left" w:pos="993"/>
        </w:tabs>
        <w:ind w:left="360"/>
      </w:pPr>
      <w:bookmarkStart w:id="51" w:name="_Toc513359459"/>
      <w:r>
        <w:t xml:space="preserve">[RF05] </w:t>
      </w:r>
      <w:r w:rsidR="00735584">
        <w:t>Preencher Pauta</w:t>
      </w:r>
      <w:bookmarkEnd w:id="51"/>
    </w:p>
    <w:p w:rsidR="00735584" w:rsidRDefault="00735584" w:rsidP="00735584">
      <w:pPr>
        <w:jc w:val="both"/>
        <w:rPr>
          <w:rStyle w:val="TEXTO"/>
        </w:rPr>
      </w:pPr>
      <w:r>
        <w:rPr>
          <w:rStyle w:val="TEXTO"/>
        </w:rPr>
        <w:t>Os professores terão a possibilidade d</w:t>
      </w:r>
      <w:r w:rsidR="00EB4FE9">
        <w:rPr>
          <w:rStyle w:val="TEXTO"/>
        </w:rPr>
        <w:t>e lançar os resultados da turma, dispondo a informaçao a</w:t>
      </w:r>
      <w:r>
        <w:rPr>
          <w:rStyle w:val="TEXTO"/>
        </w:rPr>
        <w:t xml:space="preserve">os </w:t>
      </w:r>
      <w:r w:rsidR="00EB4FE9">
        <w:rPr>
          <w:rStyle w:val="TEXTO"/>
        </w:rPr>
        <w:t>alunos podendo eles consultar</w:t>
      </w:r>
      <w:r>
        <w:rPr>
          <w:rStyle w:val="TEXTO"/>
        </w:rPr>
        <w:t>, desde que para tal esteja</w:t>
      </w:r>
      <w:r w:rsidR="00EB4FE9">
        <w:rPr>
          <w:rStyle w:val="TEXTO"/>
        </w:rPr>
        <w:t>m</w:t>
      </w:r>
      <w:r>
        <w:rPr>
          <w:rStyle w:val="TEXTO"/>
        </w:rPr>
        <w:t xml:space="preserve"> autenticado</w:t>
      </w:r>
      <w:r w:rsidR="00EB4FE9">
        <w:rPr>
          <w:rStyle w:val="TEXTO"/>
        </w:rPr>
        <w:t>s</w:t>
      </w:r>
      <w:r>
        <w:rPr>
          <w:rStyle w:val="TEXTO"/>
        </w:rPr>
        <w:t>.</w:t>
      </w:r>
    </w:p>
    <w:p w:rsidR="00CF3085" w:rsidRDefault="00CF3085">
      <w:pPr>
        <w:pStyle w:val="Corpodetexto"/>
        <w:spacing w:before="120" w:after="0"/>
      </w:pPr>
    </w:p>
    <w:tbl>
      <w:tblPr>
        <w:tblW w:w="0" w:type="auto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562A5">
        <w:trPr>
          <w:jc w:val="center"/>
        </w:trPr>
        <w:tc>
          <w:tcPr>
            <w:tcW w:w="1809" w:type="dxa"/>
          </w:tcPr>
          <w:p w:rsidR="00A562A5" w:rsidRDefault="00A562A5" w:rsidP="00B30506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A562A5" w:rsidRDefault="00A562A5" w:rsidP="00B30506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:rsidR="00A562A5" w:rsidRDefault="00A562A5" w:rsidP="00B30506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A562A5" w:rsidRDefault="00A562A5" w:rsidP="00B3050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:rsidR="00A562A5" w:rsidRDefault="00A562A5" w:rsidP="00B30506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A562A5" w:rsidRDefault="00A562A5" w:rsidP="00B30506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:rsidR="00A562A5" w:rsidRDefault="00A562A5" w:rsidP="00B30506">
            <w:pPr>
              <w:spacing w:before="240" w:after="240"/>
              <w:ind w:left="-108"/>
            </w:pPr>
            <w:r>
              <w:t>Desejável</w:t>
            </w:r>
          </w:p>
        </w:tc>
      </w:t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tr w:rsidR="00385AD1">
        <w:trPr>
          <w:jc w:val="center"/>
        </w:trPr>
        <w:tc>
          <w:tcPr>
            <w:tcW w:w="1809" w:type="dxa"/>
          </w:tcPr>
          <w:p w:rsidR="00385AD1" w:rsidRDefault="00385AD1" w:rsidP="00D7779E">
            <w:pPr>
              <w:spacing w:before="240" w:after="240"/>
            </w:pPr>
          </w:p>
        </w:tc>
        <w:tc>
          <w:tcPr>
            <w:tcW w:w="426" w:type="dxa"/>
          </w:tcPr>
          <w:p w:rsidR="00385AD1" w:rsidRDefault="00385AD1" w:rsidP="00D7779E">
            <w:pPr>
              <w:spacing w:before="240" w:after="240"/>
              <w:jc w:val="right"/>
            </w:pPr>
          </w:p>
        </w:tc>
        <w:tc>
          <w:tcPr>
            <w:tcW w:w="1984" w:type="dxa"/>
          </w:tcPr>
          <w:p w:rsidR="00385AD1" w:rsidRDefault="00385AD1" w:rsidP="00D7779E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:rsidR="00385AD1" w:rsidRDefault="00385AD1" w:rsidP="00D7779E">
            <w:pPr>
              <w:spacing w:before="240" w:after="240"/>
              <w:jc w:val="right"/>
            </w:pPr>
          </w:p>
        </w:tc>
        <w:tc>
          <w:tcPr>
            <w:tcW w:w="1985" w:type="dxa"/>
          </w:tcPr>
          <w:p w:rsidR="00385AD1" w:rsidRDefault="00385AD1" w:rsidP="00D7779E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:rsidR="00385AD1" w:rsidRDefault="00385AD1" w:rsidP="00D7779E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:rsidR="00385AD1" w:rsidRDefault="00385AD1" w:rsidP="00D7779E">
            <w:pPr>
              <w:spacing w:before="240" w:after="240"/>
              <w:ind w:left="-108"/>
            </w:pPr>
          </w:p>
        </w:tc>
      </w:tr>
      <w:tr w:rsidR="00EB4FE9">
        <w:trPr>
          <w:jc w:val="center"/>
        </w:trPr>
        <w:tc>
          <w:tcPr>
            <w:tcW w:w="1809" w:type="dxa"/>
          </w:tcPr>
          <w:p w:rsidR="00EB4FE9" w:rsidRDefault="00EB4FE9" w:rsidP="00D7779E">
            <w:pPr>
              <w:spacing w:before="240" w:after="240"/>
              <w:rPr>
                <w:b/>
              </w:rPr>
            </w:pPr>
          </w:p>
        </w:tc>
        <w:tc>
          <w:tcPr>
            <w:tcW w:w="426" w:type="dxa"/>
          </w:tcPr>
          <w:p w:rsidR="00EB4FE9" w:rsidRDefault="00EB4FE9" w:rsidP="00D7779E">
            <w:pPr>
              <w:spacing w:before="240" w:after="240"/>
              <w:jc w:val="right"/>
            </w:pPr>
          </w:p>
        </w:tc>
        <w:tc>
          <w:tcPr>
            <w:tcW w:w="1984" w:type="dxa"/>
          </w:tcPr>
          <w:p w:rsidR="00EB4FE9" w:rsidRDefault="00EB4FE9" w:rsidP="00D7779E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:rsidR="00EB4FE9" w:rsidRDefault="00EB4FE9" w:rsidP="00D7779E">
            <w:pPr>
              <w:spacing w:before="240" w:after="240"/>
              <w:jc w:val="right"/>
            </w:pPr>
          </w:p>
        </w:tc>
        <w:tc>
          <w:tcPr>
            <w:tcW w:w="1985" w:type="dxa"/>
          </w:tcPr>
          <w:p w:rsidR="00EB4FE9" w:rsidRDefault="00EB4FE9" w:rsidP="00D7779E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:rsidR="00EB4FE9" w:rsidRDefault="00EB4FE9" w:rsidP="00D7779E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:rsidR="00EB4FE9" w:rsidRDefault="00EB4FE9" w:rsidP="00D7779E">
            <w:pPr>
              <w:spacing w:before="240" w:after="240"/>
              <w:ind w:left="-108"/>
            </w:pPr>
          </w:p>
        </w:tc>
      </w:tr>
    </w:tbl>
    <w:p w:rsidR="00EB4FE9" w:rsidRPr="00EB4FE9" w:rsidRDefault="00EB4FE9" w:rsidP="00EB4FE9">
      <w:pPr>
        <w:pStyle w:val="PargrafodaLista"/>
        <w:numPr>
          <w:ilvl w:val="1"/>
          <w:numId w:val="21"/>
        </w:numPr>
        <w:jc w:val="both"/>
        <w:rPr>
          <w:rStyle w:val="TEXTO"/>
          <w:b/>
          <w:sz w:val="28"/>
          <w:szCs w:val="28"/>
        </w:rPr>
      </w:pPr>
      <w:r w:rsidRPr="00EB4FE9">
        <w:rPr>
          <w:rStyle w:val="TEXTO"/>
          <w:b/>
          <w:sz w:val="28"/>
          <w:szCs w:val="28"/>
        </w:rPr>
        <w:lastRenderedPageBreak/>
        <w:t xml:space="preserve">Módulo Financeiro </w:t>
      </w:r>
    </w:p>
    <w:p w:rsidR="00C35F5E" w:rsidRPr="00C35F5E" w:rsidRDefault="00C35F5E" w:rsidP="00BE34E5">
      <w:pPr>
        <w:pStyle w:val="Corpodetexto"/>
        <w:spacing w:line="360" w:lineRule="auto"/>
        <w:rPr>
          <w:rFonts w:ascii="Times New Roman" w:hAnsi="Times New Roman"/>
          <w:sz w:val="24"/>
          <w:szCs w:val="24"/>
        </w:rPr>
      </w:pPr>
      <w:bookmarkStart w:id="52" w:name="_Ref79297410"/>
      <w:bookmarkStart w:id="53" w:name="_Toc140574087"/>
      <w:bookmarkStart w:id="54" w:name="_Toc9366617"/>
      <w:r w:rsidRPr="00C35F5E">
        <w:rPr>
          <w:rFonts w:ascii="Times New Roman" w:hAnsi="Times New Roman"/>
          <w:sz w:val="24"/>
          <w:szCs w:val="24"/>
        </w:rPr>
        <w:t>Os requisitos a seguir tratam da parte financeira, este módulo é composto basicamente por funções de gerenciamento de Contas a Pagar,  Contas a Receber e relatórios. As funcionalidades deste módulo somente serão disponíveis aos administradores do sistema.</w:t>
      </w:r>
    </w:p>
    <w:p w:rsidR="00C35F5E" w:rsidRPr="00C35F5E" w:rsidRDefault="00C35F5E" w:rsidP="00C35F5E"/>
    <w:bookmarkEnd w:id="52"/>
    <w:bookmarkEnd w:id="53"/>
    <w:bookmarkEnd w:id="54"/>
    <w:p w:rsidR="00BA05DA" w:rsidRPr="0056542B" w:rsidRDefault="00C35F5E" w:rsidP="001E3457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</w:pPr>
      <w:r>
        <w:t>Emissão de relatórios</w:t>
      </w:r>
    </w:p>
    <w:p w:rsidR="00F3062A" w:rsidRPr="002B309C" w:rsidRDefault="00BE34E5" w:rsidP="002B309C">
      <w:pPr>
        <w:pStyle w:val="Corpodetexto2"/>
        <w:spacing w:line="360" w:lineRule="auto"/>
        <w:rPr>
          <w:rStyle w:val="nfase"/>
          <w:rFonts w:ascii="Times New Roman" w:hAnsi="Times New Roman"/>
          <w:sz w:val="24"/>
          <w:szCs w:val="24"/>
        </w:rPr>
      </w:pPr>
      <w:r w:rsidRPr="002B309C">
        <w:rPr>
          <w:rStyle w:val="nfase"/>
          <w:rFonts w:ascii="Times New Roman" w:hAnsi="Times New Roman"/>
          <w:sz w:val="24"/>
          <w:szCs w:val="24"/>
        </w:rPr>
        <w:t>O sistema permite produzir  relatórios relactivos  as actividades realizadas na escola.</w:t>
      </w:r>
    </w:p>
    <w:p w:rsidR="002B309C" w:rsidRPr="002B309C" w:rsidRDefault="00E71C34" w:rsidP="002B309C">
      <w:pPr>
        <w:pStyle w:val="Corpodetexto2"/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2B309C">
        <w:rPr>
          <w:rStyle w:val="nfase"/>
          <w:rFonts w:ascii="Times New Roman" w:hAnsi="Times New Roman"/>
          <w:sz w:val="24"/>
          <w:szCs w:val="24"/>
        </w:rPr>
        <w:t>fornecendo dados que permitirão a extração de informações que facilitem a tomada de decisão</w:t>
      </w:r>
      <w:r w:rsidRPr="002B309C">
        <w:rPr>
          <w:rFonts w:ascii="Times New Roman" w:hAnsi="Times New Roman"/>
          <w:i w:val="0"/>
          <w:sz w:val="24"/>
          <w:szCs w:val="24"/>
        </w:rPr>
        <w:t>.</w:t>
      </w:r>
    </w:p>
    <w:p w:rsidR="002B309C" w:rsidRPr="002B309C" w:rsidRDefault="002B309C" w:rsidP="002B309C">
      <w:pPr>
        <w:pStyle w:val="Corpodetexto2"/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2B309C">
        <w:rPr>
          <w:rFonts w:ascii="Times New Roman" w:hAnsi="Times New Roman"/>
          <w:i w:val="0"/>
          <w:sz w:val="24"/>
          <w:szCs w:val="24"/>
        </w:rPr>
        <w:t xml:space="preserve">Com base nos relatorios consegue-se ter uma ideia da situação geral da escola e planejar as ações e os investimentos futuros, de modo a evitar dívidas e otimizar as atividades operacionais </w:t>
      </w:r>
    </w:p>
    <w:p w:rsidR="002B309C" w:rsidRPr="00AF44A2" w:rsidRDefault="002B309C">
      <w:pPr>
        <w:pStyle w:val="Corpodetexto2"/>
        <w:rPr>
          <w:i w:val="0"/>
        </w:rPr>
      </w:pPr>
    </w:p>
    <w:tbl>
      <w:tblPr>
        <w:tblW w:w="0" w:type="auto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80A96" w:rsidRPr="0056542B">
        <w:trPr>
          <w:jc w:val="center"/>
        </w:trPr>
        <w:tc>
          <w:tcPr>
            <w:tcW w:w="1809" w:type="dxa"/>
          </w:tcPr>
          <w:p w:rsidR="00E80A96" w:rsidRPr="0056542B" w:rsidRDefault="00E80A96">
            <w:pPr>
              <w:spacing w:before="240" w:after="240"/>
            </w:pPr>
            <w:r w:rsidRPr="0056542B">
              <w:rPr>
                <w:b/>
              </w:rPr>
              <w:t>Prioridade</w:t>
            </w:r>
            <w:r w:rsidRPr="0056542B">
              <w:t>:</w:t>
            </w:r>
          </w:p>
        </w:tc>
        <w:tc>
          <w:tcPr>
            <w:tcW w:w="426" w:type="dxa"/>
          </w:tcPr>
          <w:p w:rsidR="00E80A96" w:rsidRPr="0056542B" w:rsidRDefault="00E80A96">
            <w:pPr>
              <w:spacing w:before="240" w:after="240"/>
              <w:jc w:val="right"/>
            </w:pPr>
            <w:r w:rsidRPr="0056542B">
              <w:sym w:font="Wingdings" w:char="F0A8"/>
            </w:r>
          </w:p>
        </w:tc>
        <w:tc>
          <w:tcPr>
            <w:tcW w:w="1984" w:type="dxa"/>
          </w:tcPr>
          <w:p w:rsidR="00E80A96" w:rsidRPr="0056542B" w:rsidRDefault="00E80A96">
            <w:pPr>
              <w:spacing w:before="240" w:after="240"/>
              <w:ind w:left="-108"/>
            </w:pPr>
            <w:r w:rsidRPr="0056542B">
              <w:t>Essencial</w:t>
            </w:r>
          </w:p>
        </w:tc>
        <w:tc>
          <w:tcPr>
            <w:tcW w:w="425" w:type="dxa"/>
          </w:tcPr>
          <w:p w:rsidR="00E80A96" w:rsidRPr="0056542B" w:rsidRDefault="00E80A96">
            <w:pPr>
              <w:spacing w:before="240" w:after="240"/>
              <w:jc w:val="right"/>
            </w:pPr>
            <w:r w:rsidRPr="0056542B">
              <w:sym w:font="Wingdings" w:char="F0FE"/>
            </w:r>
          </w:p>
        </w:tc>
        <w:tc>
          <w:tcPr>
            <w:tcW w:w="1985" w:type="dxa"/>
          </w:tcPr>
          <w:p w:rsidR="00E80A96" w:rsidRPr="0056542B" w:rsidRDefault="00E80A96">
            <w:pPr>
              <w:spacing w:before="240" w:after="240"/>
              <w:ind w:left="-108"/>
            </w:pPr>
            <w:r w:rsidRPr="0056542B">
              <w:t>Importante</w:t>
            </w:r>
          </w:p>
        </w:tc>
        <w:tc>
          <w:tcPr>
            <w:tcW w:w="425" w:type="dxa"/>
          </w:tcPr>
          <w:p w:rsidR="00E80A96" w:rsidRPr="0056542B" w:rsidRDefault="00E80A96">
            <w:pPr>
              <w:spacing w:before="240" w:after="240"/>
              <w:jc w:val="right"/>
            </w:pPr>
            <w:r w:rsidRPr="0056542B">
              <w:sym w:font="Wingdings" w:char="F0A8"/>
            </w:r>
          </w:p>
        </w:tc>
        <w:tc>
          <w:tcPr>
            <w:tcW w:w="1381" w:type="dxa"/>
          </w:tcPr>
          <w:p w:rsidR="00E80A96" w:rsidRPr="0056542B" w:rsidRDefault="00E80A96">
            <w:pPr>
              <w:spacing w:before="240" w:after="240"/>
              <w:ind w:left="-108"/>
            </w:pPr>
            <w:r w:rsidRPr="0056542B">
              <w:t>Desejável</w:t>
            </w:r>
          </w:p>
        </w:tc>
      </w:tr>
    </w:tbl>
    <w:p w:rsidR="000C5C6C" w:rsidRDefault="002B309C" w:rsidP="00CF1511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</w:pPr>
      <w:r>
        <w:t>Contas a pagar e a Receber</w:t>
      </w:r>
    </w:p>
    <w:p w:rsidR="002B309C" w:rsidRPr="002B309C" w:rsidRDefault="002B309C" w:rsidP="002B309C">
      <w:r>
        <w:t xml:space="preserve">O sisteme permite gerir contas a pagar e a receber tais como: faturas de água, luz, telefone, internet, manutenção predial. </w:t>
      </w:r>
    </w:p>
    <w:tbl>
      <w:tblPr>
        <w:tblW w:w="0" w:type="auto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F2093" w:rsidRPr="0056542B">
        <w:trPr>
          <w:jc w:val="center"/>
        </w:trPr>
        <w:tc>
          <w:tcPr>
            <w:tcW w:w="1809" w:type="dxa"/>
          </w:tcPr>
          <w:p w:rsidR="006F2093" w:rsidRPr="0056542B" w:rsidRDefault="006F2093" w:rsidP="002D5688">
            <w:pPr>
              <w:spacing w:before="240" w:after="240"/>
            </w:pPr>
            <w:r w:rsidRPr="0056542B">
              <w:rPr>
                <w:b/>
              </w:rPr>
              <w:t>Prioridade</w:t>
            </w:r>
            <w:r w:rsidRPr="0056542B">
              <w:t>:</w:t>
            </w:r>
          </w:p>
        </w:tc>
        <w:tc>
          <w:tcPr>
            <w:tcW w:w="426" w:type="dxa"/>
          </w:tcPr>
          <w:p w:rsidR="006F2093" w:rsidRPr="0056542B" w:rsidRDefault="006F2093" w:rsidP="002D5688">
            <w:pPr>
              <w:spacing w:before="240" w:after="240"/>
              <w:jc w:val="right"/>
            </w:pPr>
            <w:r w:rsidRPr="0056542B">
              <w:sym w:font="Wingdings" w:char="F0A8"/>
            </w:r>
          </w:p>
        </w:tc>
        <w:tc>
          <w:tcPr>
            <w:tcW w:w="1984" w:type="dxa"/>
          </w:tcPr>
          <w:p w:rsidR="006F2093" w:rsidRPr="0056542B" w:rsidRDefault="006F2093" w:rsidP="002D5688">
            <w:pPr>
              <w:spacing w:before="240" w:after="240"/>
              <w:ind w:left="-108"/>
            </w:pPr>
            <w:r w:rsidRPr="0056542B">
              <w:t>Essencial</w:t>
            </w:r>
          </w:p>
        </w:tc>
        <w:tc>
          <w:tcPr>
            <w:tcW w:w="425" w:type="dxa"/>
          </w:tcPr>
          <w:p w:rsidR="006F2093" w:rsidRPr="0056542B" w:rsidRDefault="002B309C" w:rsidP="002D5688">
            <w:pPr>
              <w:spacing w:before="240" w:after="240"/>
              <w:jc w:val="right"/>
            </w:pPr>
            <w:r w:rsidRPr="0056542B">
              <w:sym w:font="Wingdings" w:char="F0A8"/>
            </w:r>
          </w:p>
        </w:tc>
        <w:tc>
          <w:tcPr>
            <w:tcW w:w="1985" w:type="dxa"/>
          </w:tcPr>
          <w:p w:rsidR="006F2093" w:rsidRPr="0056542B" w:rsidRDefault="006F2093" w:rsidP="002D5688">
            <w:pPr>
              <w:spacing w:before="240" w:after="240"/>
              <w:ind w:left="-108"/>
            </w:pPr>
            <w:r w:rsidRPr="0056542B">
              <w:t>Importante</w:t>
            </w:r>
          </w:p>
        </w:tc>
        <w:tc>
          <w:tcPr>
            <w:tcW w:w="425" w:type="dxa"/>
          </w:tcPr>
          <w:p w:rsidR="006F2093" w:rsidRPr="0056542B" w:rsidRDefault="002B309C" w:rsidP="002D5688">
            <w:pPr>
              <w:spacing w:before="240" w:after="240"/>
              <w:jc w:val="right"/>
            </w:pPr>
            <w:r w:rsidRPr="0056542B">
              <w:sym w:font="Wingdings" w:char="F0FE"/>
            </w:r>
          </w:p>
        </w:tc>
        <w:tc>
          <w:tcPr>
            <w:tcW w:w="1381" w:type="dxa"/>
          </w:tcPr>
          <w:p w:rsidR="006F2093" w:rsidRPr="0056542B" w:rsidRDefault="006F2093" w:rsidP="002D5688">
            <w:pPr>
              <w:spacing w:before="240" w:after="240"/>
              <w:ind w:left="-108"/>
            </w:pPr>
            <w:r w:rsidRPr="0056542B">
              <w:t>Desejável</w:t>
            </w:r>
          </w:p>
        </w:tc>
      </w:tr>
    </w:tbl>
    <w:p w:rsidR="007B00D0" w:rsidRPr="00E41378" w:rsidRDefault="00BE34E5" w:rsidP="007B00D0">
      <w:pPr>
        <w:pStyle w:val="Ttulo2"/>
      </w:pPr>
      <w:bookmarkStart w:id="55" w:name="_Toc9366623"/>
      <w:r>
        <w:t>Módulo da</w:t>
      </w:r>
      <w:r w:rsidR="007B00D0" w:rsidRPr="00E41378">
        <w:t xml:space="preserve"> </w:t>
      </w:r>
      <w:bookmarkEnd w:id="55"/>
      <w:r>
        <w:t>Biblioteca</w:t>
      </w:r>
    </w:p>
    <w:p w:rsidR="00991042" w:rsidRPr="00991042" w:rsidRDefault="007B00D0" w:rsidP="00991042">
      <w:pPr>
        <w:pStyle w:val="Corpodetexto"/>
        <w:rPr>
          <w:rFonts w:cs="Arial"/>
        </w:rPr>
      </w:pPr>
      <w:r w:rsidRPr="00E41378">
        <w:rPr>
          <w:rFonts w:cs="Arial"/>
        </w:rPr>
        <w:t>Os requ</w:t>
      </w:r>
      <w:r w:rsidR="00BE34E5">
        <w:rPr>
          <w:rFonts w:cs="Arial"/>
        </w:rPr>
        <w:t>isitos a seguir tratam da Biblioteca.</w:t>
      </w:r>
      <w:r w:rsidR="00991042">
        <w:t xml:space="preserve"> </w:t>
      </w:r>
    </w:p>
    <w:p w:rsidR="007B00D0" w:rsidRPr="001B4165" w:rsidRDefault="00991042" w:rsidP="005B6E87">
      <w:pPr>
        <w:pStyle w:val="Requisito"/>
        <w:numPr>
          <w:ilvl w:val="0"/>
          <w:numId w:val="11"/>
        </w:numPr>
        <w:tabs>
          <w:tab w:val="left" w:pos="993"/>
        </w:tabs>
        <w:ind w:left="851" w:hanging="851"/>
      </w:pPr>
      <w:r>
        <w:t xml:space="preserve"> </w:t>
      </w:r>
      <w:r>
        <w:rPr>
          <w:color w:val="000000"/>
        </w:rPr>
        <w:t>Cadastro de livros, autores e editoras</w:t>
      </w:r>
    </w:p>
    <w:p w:rsidR="00991042" w:rsidRDefault="00991042" w:rsidP="00991042">
      <w:pPr>
        <w:spacing w:before="100" w:beforeAutospacing="1" w:after="100" w:afterAutospacing="1"/>
        <w:rPr>
          <w:rFonts w:ascii="Times New Roman" w:hAnsi="Times New Roman"/>
          <w:sz w:val="24"/>
          <w:szCs w:val="24"/>
          <w:lang w:val="pt-PT" w:eastAsia="en-US"/>
        </w:rPr>
      </w:pPr>
      <w:r>
        <w:rPr>
          <w:rFonts w:ascii="Times New Roman" w:hAnsi="Times New Roman"/>
          <w:sz w:val="24"/>
          <w:szCs w:val="24"/>
          <w:lang w:val="pt-PT" w:eastAsia="en-US"/>
        </w:rPr>
        <w:t xml:space="preserve">O sistema permite o cadastro do nome do livro, os autores </w:t>
      </w:r>
      <w:r w:rsidR="006C5C3E">
        <w:rPr>
          <w:rFonts w:ascii="Times New Roman" w:hAnsi="Times New Roman"/>
          <w:sz w:val="24"/>
          <w:szCs w:val="24"/>
          <w:lang w:val="pt-PT" w:eastAsia="en-US"/>
        </w:rPr>
        <w:t xml:space="preserve">relacionados </w:t>
      </w:r>
      <w:r>
        <w:rPr>
          <w:rFonts w:ascii="Times New Roman" w:hAnsi="Times New Roman"/>
          <w:sz w:val="24"/>
          <w:szCs w:val="24"/>
          <w:lang w:val="pt-PT" w:eastAsia="en-US"/>
        </w:rPr>
        <w:t xml:space="preserve">e a sua editora, o que ira facilitar a busca do livro no momento desejado.  </w:t>
      </w:r>
    </w:p>
    <w:tbl>
      <w:tblPr>
        <w:tblW w:w="0" w:type="auto"/>
        <w:jc w:val="center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C5C3E" w:rsidRPr="0056542B" w:rsidTr="001F09CC">
        <w:trPr>
          <w:jc w:val="center"/>
        </w:trPr>
        <w:tc>
          <w:tcPr>
            <w:tcW w:w="1809" w:type="dxa"/>
          </w:tcPr>
          <w:p w:rsidR="006C5C3E" w:rsidRPr="0056542B" w:rsidRDefault="006C5C3E" w:rsidP="001F09CC">
            <w:pPr>
              <w:spacing w:before="240" w:after="240"/>
            </w:pPr>
            <w:r w:rsidRPr="0056542B">
              <w:rPr>
                <w:b/>
              </w:rPr>
              <w:t>Prioridade</w:t>
            </w:r>
            <w:r w:rsidRPr="0056542B">
              <w:t>:</w:t>
            </w:r>
          </w:p>
        </w:tc>
        <w:tc>
          <w:tcPr>
            <w:tcW w:w="426" w:type="dxa"/>
          </w:tcPr>
          <w:p w:rsidR="006C5C3E" w:rsidRPr="0056542B" w:rsidRDefault="006C5C3E" w:rsidP="006C5C3E">
            <w:pPr>
              <w:spacing w:before="240" w:after="240"/>
              <w:jc w:val="right"/>
            </w:pPr>
            <w:r w:rsidRPr="0056542B">
              <w:sym w:font="Wingdings" w:char="F0FE"/>
            </w:r>
          </w:p>
        </w:tc>
        <w:tc>
          <w:tcPr>
            <w:tcW w:w="1984" w:type="dxa"/>
          </w:tcPr>
          <w:p w:rsidR="006C5C3E" w:rsidRPr="0056542B" w:rsidRDefault="006C5C3E" w:rsidP="001F09CC">
            <w:pPr>
              <w:spacing w:before="240" w:after="240"/>
              <w:ind w:left="-108"/>
            </w:pPr>
            <w:r w:rsidRPr="0056542B">
              <w:t>Essencial</w:t>
            </w:r>
          </w:p>
        </w:tc>
        <w:tc>
          <w:tcPr>
            <w:tcW w:w="425" w:type="dxa"/>
          </w:tcPr>
          <w:p w:rsidR="006C5C3E" w:rsidRPr="0056542B" w:rsidRDefault="006C5C3E" w:rsidP="001F09CC">
            <w:pPr>
              <w:spacing w:before="240" w:after="240"/>
              <w:jc w:val="right"/>
            </w:pPr>
            <w:r w:rsidRPr="0056542B">
              <w:sym w:font="Wingdings" w:char="F0A8"/>
            </w:r>
          </w:p>
        </w:tc>
        <w:tc>
          <w:tcPr>
            <w:tcW w:w="1985" w:type="dxa"/>
          </w:tcPr>
          <w:p w:rsidR="006C5C3E" w:rsidRPr="0056542B" w:rsidRDefault="006C5C3E" w:rsidP="001F09CC">
            <w:pPr>
              <w:spacing w:before="240" w:after="240"/>
              <w:ind w:left="-108"/>
            </w:pPr>
            <w:r w:rsidRPr="0056542B">
              <w:t>Importante</w:t>
            </w:r>
          </w:p>
        </w:tc>
        <w:tc>
          <w:tcPr>
            <w:tcW w:w="425" w:type="dxa"/>
          </w:tcPr>
          <w:p w:rsidR="006C5C3E" w:rsidRPr="0056542B" w:rsidRDefault="006C5C3E" w:rsidP="001F09CC">
            <w:pPr>
              <w:spacing w:before="240" w:after="240"/>
              <w:jc w:val="right"/>
            </w:pPr>
            <w:r w:rsidRPr="0056542B">
              <w:sym w:font="Wingdings" w:char="F0A8"/>
            </w:r>
          </w:p>
        </w:tc>
        <w:tc>
          <w:tcPr>
            <w:tcW w:w="1381" w:type="dxa"/>
          </w:tcPr>
          <w:p w:rsidR="006C5C3E" w:rsidRPr="0056542B" w:rsidRDefault="006C5C3E" w:rsidP="001F09CC">
            <w:pPr>
              <w:spacing w:before="240" w:after="240"/>
              <w:ind w:left="-108"/>
            </w:pPr>
            <w:r w:rsidRPr="0056542B">
              <w:t>Desejável</w:t>
            </w:r>
          </w:p>
        </w:tc>
      </w:tr>
    </w:tbl>
    <w:p w:rsidR="006C5C3E" w:rsidRDefault="006C5C3E" w:rsidP="006C5C3E">
      <w:pPr>
        <w:pStyle w:val="Ttulo6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PT" w:eastAsia="en-US"/>
        </w:rPr>
      </w:pPr>
    </w:p>
    <w:p w:rsidR="006C5C3E" w:rsidRDefault="006C5C3E" w:rsidP="006C5C3E">
      <w:pPr>
        <w:pStyle w:val="Ttulo6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PT" w:eastAsia="en-US"/>
        </w:rPr>
      </w:pPr>
    </w:p>
    <w:p w:rsidR="006C5C3E" w:rsidRDefault="006C5C3E" w:rsidP="006C5C3E">
      <w:pPr>
        <w:pStyle w:val="Ttulo6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PT" w:eastAsia="en-US"/>
        </w:rPr>
      </w:pPr>
    </w:p>
    <w:p w:rsidR="006C5C3E" w:rsidRPr="006C5C3E" w:rsidRDefault="006C5C3E" w:rsidP="006C5C3E">
      <w:pPr>
        <w:pStyle w:val="Ttulo6"/>
        <w:numPr>
          <w:ilvl w:val="0"/>
          <w:numId w:val="11"/>
        </w:numPr>
        <w:pBdr>
          <w:top w:val="single" w:sz="4" w:space="1" w:color="auto"/>
          <w:bottom w:val="single" w:sz="4" w:space="1" w:color="auto"/>
        </w:pBdr>
        <w:ind w:left="360"/>
        <w:jc w:val="center"/>
        <w:rPr>
          <w:b/>
        </w:rPr>
      </w:pPr>
      <w:r w:rsidRPr="006C5C3E">
        <w:rPr>
          <w:b/>
          <w:color w:val="000000"/>
        </w:rPr>
        <w:t>G</w:t>
      </w:r>
      <w:r>
        <w:rPr>
          <w:b/>
          <w:color w:val="000000"/>
        </w:rPr>
        <w:t>erenciamento d</w:t>
      </w:r>
      <w:r w:rsidRPr="006C5C3E">
        <w:rPr>
          <w:b/>
          <w:color w:val="000000"/>
        </w:rPr>
        <w:t>o empréstimo de livros e suas devoluções.</w:t>
      </w:r>
    </w:p>
    <w:p w:rsidR="00E41378" w:rsidRPr="00E71C34" w:rsidRDefault="006C5C3E" w:rsidP="00E71C34">
      <w:pPr>
        <w:spacing w:line="360" w:lineRule="auto"/>
        <w:rPr>
          <w:rFonts w:ascii="Times New Roman" w:hAnsi="Times New Roman"/>
          <w:sz w:val="24"/>
          <w:szCs w:val="24"/>
        </w:rPr>
      </w:pPr>
      <w:r w:rsidRPr="00E71C34">
        <w:rPr>
          <w:rFonts w:ascii="Times New Roman" w:hAnsi="Times New Roman"/>
          <w:sz w:val="24"/>
          <w:szCs w:val="24"/>
        </w:rPr>
        <w:t>O sistema permite a gerencia d</w:t>
      </w:r>
      <w:r w:rsidR="00E71C34" w:rsidRPr="00E71C34">
        <w:rPr>
          <w:rFonts w:ascii="Times New Roman" w:hAnsi="Times New Roman"/>
          <w:sz w:val="24"/>
          <w:szCs w:val="24"/>
        </w:rPr>
        <w:t xml:space="preserve">os emprestimos da biblioteca e controlo oo estoque de livros,  aos usuários da biblioteca e o status dos </w:t>
      </w:r>
      <w:r w:rsidR="00E71C34" w:rsidRPr="00E71C34">
        <w:rPr>
          <w:rFonts w:ascii="Times New Roman" w:hAnsi="Times New Roman"/>
          <w:bCs/>
          <w:iCs/>
          <w:sz w:val="24"/>
          <w:szCs w:val="24"/>
        </w:rPr>
        <w:t>empréstimos</w:t>
      </w:r>
      <w:r w:rsidR="00E71C34" w:rsidRPr="00E71C34">
        <w:rPr>
          <w:rFonts w:ascii="Times New Roman" w:hAnsi="Times New Roman"/>
          <w:sz w:val="24"/>
          <w:szCs w:val="24"/>
        </w:rPr>
        <w:t xml:space="preserve"> mantendo assim uma boa gerencia de todos os aspectos que envolvem o bom funcionamento de uma biblioteca.</w:t>
      </w:r>
    </w:p>
    <w:tbl>
      <w:tblPr>
        <w:tblW w:w="0" w:type="auto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6831B9" w:rsidRPr="00715B3C">
        <w:trPr>
          <w:trHeight w:val="806"/>
        </w:trPr>
        <w:tc>
          <w:tcPr>
            <w:tcW w:w="1976" w:type="dxa"/>
          </w:tcPr>
          <w:p w:rsidR="006831B9" w:rsidRPr="00715B3C" w:rsidRDefault="006831B9" w:rsidP="002460DE">
            <w:pPr>
              <w:spacing w:before="240" w:after="240"/>
              <w:rPr>
                <w:rStyle w:val="TEXTO"/>
              </w:rPr>
            </w:pPr>
            <w:r w:rsidRPr="00715B3C">
              <w:rPr>
                <w:rStyle w:val="TEXTO"/>
              </w:rPr>
              <w:t>Prioridade:</w:t>
            </w:r>
          </w:p>
        </w:tc>
        <w:tc>
          <w:tcPr>
            <w:tcW w:w="465" w:type="dxa"/>
          </w:tcPr>
          <w:p w:rsidR="006831B9" w:rsidRPr="00715B3C" w:rsidRDefault="006831B9" w:rsidP="002460DE">
            <w:pPr>
              <w:spacing w:before="240" w:after="240"/>
              <w:jc w:val="right"/>
              <w:rPr>
                <w:rStyle w:val="TEXTO"/>
              </w:rPr>
            </w:pPr>
            <w:r w:rsidRPr="00715B3C">
              <w:rPr>
                <w:rStyle w:val="TEXTO"/>
              </w:rPr>
              <w:sym w:font="Wingdings" w:char="F0A8"/>
            </w:r>
          </w:p>
        </w:tc>
        <w:tc>
          <w:tcPr>
            <w:tcW w:w="2168" w:type="dxa"/>
          </w:tcPr>
          <w:p w:rsidR="006831B9" w:rsidRPr="00715B3C" w:rsidRDefault="006831B9" w:rsidP="002460DE">
            <w:pPr>
              <w:spacing w:before="240" w:after="240"/>
              <w:ind w:left="-108"/>
              <w:rPr>
                <w:rStyle w:val="TEXTO"/>
              </w:rPr>
            </w:pPr>
            <w:r w:rsidRPr="00715B3C">
              <w:rPr>
                <w:rStyle w:val="TEXTO"/>
              </w:rPr>
              <w:t>Essencial</w:t>
            </w:r>
          </w:p>
        </w:tc>
        <w:tc>
          <w:tcPr>
            <w:tcW w:w="464" w:type="dxa"/>
          </w:tcPr>
          <w:p w:rsidR="006831B9" w:rsidRPr="00715B3C" w:rsidRDefault="006831B9" w:rsidP="002460DE">
            <w:pPr>
              <w:spacing w:before="240" w:after="240"/>
              <w:jc w:val="right"/>
              <w:rPr>
                <w:rStyle w:val="TEXTO"/>
              </w:rPr>
            </w:pPr>
            <w:r w:rsidRPr="00715B3C">
              <w:rPr>
                <w:rStyle w:val="TEXTO"/>
              </w:rPr>
              <w:sym w:font="Wingdings" w:char="F0A8"/>
            </w:r>
          </w:p>
        </w:tc>
        <w:tc>
          <w:tcPr>
            <w:tcW w:w="2169" w:type="dxa"/>
          </w:tcPr>
          <w:p w:rsidR="006831B9" w:rsidRPr="00715B3C" w:rsidRDefault="006831B9" w:rsidP="002460DE">
            <w:pPr>
              <w:spacing w:before="240" w:after="240"/>
              <w:ind w:left="-108"/>
              <w:rPr>
                <w:rStyle w:val="TEXTO"/>
              </w:rPr>
            </w:pPr>
            <w:r w:rsidRPr="00715B3C">
              <w:rPr>
                <w:rStyle w:val="TEXTO"/>
              </w:rPr>
              <w:t>Importante</w:t>
            </w:r>
          </w:p>
        </w:tc>
        <w:tc>
          <w:tcPr>
            <w:tcW w:w="464" w:type="dxa"/>
          </w:tcPr>
          <w:p w:rsidR="006831B9" w:rsidRPr="00715B3C" w:rsidRDefault="006C5C3E" w:rsidP="002460DE">
            <w:pPr>
              <w:spacing w:before="240" w:after="240"/>
              <w:jc w:val="right"/>
              <w:rPr>
                <w:rStyle w:val="TEXTO"/>
              </w:rPr>
            </w:pPr>
            <w:r w:rsidRPr="0056542B">
              <w:sym w:font="Wingdings" w:char="F0FE"/>
            </w:r>
          </w:p>
        </w:tc>
        <w:tc>
          <w:tcPr>
            <w:tcW w:w="1509" w:type="dxa"/>
          </w:tcPr>
          <w:p w:rsidR="006831B9" w:rsidRPr="00715B3C" w:rsidRDefault="006831B9" w:rsidP="002460DE">
            <w:pPr>
              <w:spacing w:before="240" w:after="240"/>
              <w:ind w:left="-108"/>
              <w:rPr>
                <w:rStyle w:val="TEXTO"/>
              </w:rPr>
            </w:pPr>
            <w:r w:rsidRPr="00715B3C">
              <w:rPr>
                <w:rStyle w:val="TEXTO"/>
              </w:rPr>
              <w:t>Desejável</w:t>
            </w:r>
          </w:p>
        </w:tc>
      </w:tr>
    </w:tbl>
    <w:p w:rsidR="00726497" w:rsidRDefault="00726497" w:rsidP="007B00D0">
      <w:pPr>
        <w:pStyle w:val="Corpodetexto"/>
        <w:rPr>
          <w:rStyle w:val="TEXTO"/>
          <w:i/>
          <w:iCs/>
        </w:rPr>
      </w:pPr>
    </w:p>
    <w:p w:rsidR="002E1C4D" w:rsidRDefault="002E1C4D" w:rsidP="00BB5382">
      <w:pPr>
        <w:pStyle w:val="Ttulo1"/>
      </w:pPr>
      <w:bookmarkStart w:id="56" w:name="_Toc74196712"/>
      <w:bookmarkStart w:id="57" w:name="_Toc9366632"/>
      <w:r>
        <w:t>Custos e prazos de entrega</w:t>
      </w:r>
      <w:bookmarkEnd w:id="56"/>
      <w:bookmarkEnd w:id="57"/>
    </w:p>
    <w:p w:rsidR="002E1C4D" w:rsidRDefault="002E1C4D" w:rsidP="002E1C4D">
      <w:r>
        <w:t>Esta subseção descreve os custos, prazos de entrega e valores do serviço prestado.</w:t>
      </w:r>
    </w:p>
    <w:p w:rsidR="00E930D4" w:rsidRDefault="00E930D4" w:rsidP="002E1C4D"/>
    <w:tbl>
      <w:tblPr>
        <w:tblStyle w:val="Tabelacomgrelha"/>
        <w:tblW w:w="7696" w:type="dxa"/>
        <w:tblLook w:val="0420"/>
      </w:tblPr>
      <w:tblGrid>
        <w:gridCol w:w="1696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590"/>
        <w:gridCol w:w="1180"/>
      </w:tblGrid>
      <w:tr w:rsidR="00E930D4" w:rsidRPr="00240DB4" w:rsidTr="00100730">
        <w:trPr>
          <w:trHeight w:val="70"/>
        </w:trPr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30D4" w:rsidRPr="00F55DCF" w:rsidRDefault="00E930D4" w:rsidP="00E930D4">
            <w:pPr>
              <w:spacing w:before="0"/>
              <w:ind w:firstLineChars="100" w:firstLine="241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pt-PT" w:eastAsia="en-US"/>
              </w:rPr>
            </w:pPr>
          </w:p>
        </w:tc>
        <w:tc>
          <w:tcPr>
            <w:tcW w:w="6000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E930D4" w:rsidRPr="00F55DCF" w:rsidRDefault="00E930D4" w:rsidP="00C35F5E">
            <w:pPr>
              <w:spacing w:before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pt-PT" w:eastAsia="en-US"/>
              </w:rPr>
            </w:pPr>
          </w:p>
        </w:tc>
      </w:tr>
      <w:tr w:rsidR="00100730" w:rsidRPr="00240DB4" w:rsidTr="00100730">
        <w:trPr>
          <w:gridAfter w:val="1"/>
          <w:wAfter w:w="1180" w:type="dxa"/>
          <w:trHeight w:val="345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100730" w:rsidRPr="00240DB4" w:rsidRDefault="00100730" w:rsidP="00E930D4">
            <w:pPr>
              <w:ind w:firstLineChars="100" w:firstLine="241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E930D4">
              <w:rPr>
                <w:rFonts w:ascii="Times New Roman" w:hAnsi="Times New Roman"/>
                <w:b/>
                <w:bCs/>
                <w:sz w:val="24"/>
                <w:szCs w:val="24"/>
                <w:lang w:val="pt-PT" w:eastAsia="en-US"/>
              </w:rPr>
              <w:t>Activida</w:t>
            </w:r>
            <w:r w:rsidRPr="00E930D4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de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F1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</w:t>
            </w: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</w:t>
            </w: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</w:t>
            </w: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</w:t>
            </w: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</w:t>
            </w: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</w:t>
            </w: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</w:t>
            </w: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</w:t>
            </w: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59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</w:t>
            </w: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</w:tr>
      <w:tr w:rsidR="00100730" w:rsidRPr="00240DB4" w:rsidTr="00100730">
        <w:trPr>
          <w:gridAfter w:val="1"/>
          <w:wAfter w:w="1180" w:type="dxa"/>
          <w:trHeight w:val="345"/>
        </w:trPr>
        <w:tc>
          <w:tcPr>
            <w:tcW w:w="1696" w:type="dxa"/>
            <w:tcBorders>
              <w:right w:val="single" w:sz="4" w:space="0" w:color="auto"/>
            </w:tcBorders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Elicitação</w:t>
            </w:r>
          </w:p>
        </w:tc>
        <w:tc>
          <w:tcPr>
            <w:tcW w:w="470" w:type="dxa"/>
            <w:tcBorders>
              <w:left w:val="single" w:sz="4" w:space="0" w:color="auto"/>
            </w:tcBorders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9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</w:tr>
      <w:tr w:rsidR="00100730" w:rsidRPr="00240DB4" w:rsidTr="00E930D4">
        <w:trPr>
          <w:gridAfter w:val="1"/>
          <w:wAfter w:w="1180" w:type="dxa"/>
          <w:trHeight w:val="330"/>
        </w:trPr>
        <w:tc>
          <w:tcPr>
            <w:tcW w:w="1696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Documentação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</w:t>
            </w: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</w:t>
            </w: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9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</w:tr>
      <w:tr w:rsidR="00100730" w:rsidRPr="00240DB4" w:rsidTr="00E930D4">
        <w:trPr>
          <w:gridAfter w:val="1"/>
          <w:wAfter w:w="1180" w:type="dxa"/>
          <w:trHeight w:val="330"/>
        </w:trPr>
        <w:tc>
          <w:tcPr>
            <w:tcW w:w="1696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Implementação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</w:t>
            </w: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</w:t>
            </w: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9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</w:tr>
      <w:tr w:rsidR="00100730" w:rsidRPr="00240DB4" w:rsidTr="00E930D4">
        <w:trPr>
          <w:gridAfter w:val="1"/>
          <w:wAfter w:w="1180" w:type="dxa"/>
          <w:trHeight w:val="330"/>
        </w:trPr>
        <w:tc>
          <w:tcPr>
            <w:tcW w:w="1696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Testes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</w:t>
            </w: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</w:t>
            </w: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9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</w:tr>
      <w:tr w:rsidR="00100730" w:rsidRPr="00240DB4" w:rsidTr="00E930D4">
        <w:trPr>
          <w:gridAfter w:val="1"/>
          <w:wAfter w:w="1180" w:type="dxa"/>
          <w:trHeight w:val="330"/>
        </w:trPr>
        <w:tc>
          <w:tcPr>
            <w:tcW w:w="1696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Implantação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</w:t>
            </w: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9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</w:t>
            </w: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</w:tr>
      <w:tr w:rsidR="00100730" w:rsidRPr="00240DB4" w:rsidTr="00E930D4">
        <w:trPr>
          <w:gridAfter w:val="1"/>
          <w:wAfter w:w="1180" w:type="dxa"/>
          <w:trHeight w:val="330"/>
        </w:trPr>
        <w:tc>
          <w:tcPr>
            <w:tcW w:w="1696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color w:val="000000"/>
                <w:sz w:val="24"/>
                <w:szCs w:val="24"/>
                <w:lang w:val="en-US" w:eastAsia="en-US"/>
              </w:rPr>
              <w:t>Formação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7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90" w:type="dxa"/>
            <w:hideMark/>
          </w:tcPr>
          <w:p w:rsidR="00100730" w:rsidRPr="00240DB4" w:rsidRDefault="00100730" w:rsidP="00C35F5E">
            <w:pPr>
              <w:spacing w:before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40DB4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X</w:t>
            </w:r>
          </w:p>
        </w:tc>
      </w:tr>
    </w:tbl>
    <w:p w:rsidR="00E930D4" w:rsidRPr="00E67EF3" w:rsidRDefault="00E930D4" w:rsidP="002E1C4D"/>
    <w:p w:rsidR="00BB5382" w:rsidRDefault="00BB5382" w:rsidP="00BB5382">
      <w:pPr>
        <w:pStyle w:val="Ttulo2"/>
      </w:pPr>
      <w:bookmarkStart w:id="58" w:name="_Toc74196713"/>
      <w:bookmarkStart w:id="59" w:name="_Toc104166171"/>
      <w:bookmarkStart w:id="60" w:name="_Toc9366633"/>
      <w:r>
        <w:t>Sobre o número de horas e valor</w:t>
      </w:r>
      <w:bookmarkEnd w:id="58"/>
      <w:bookmarkEnd w:id="59"/>
      <w:r w:rsidR="00485909">
        <w:t xml:space="preserve"> de desenvolvimento</w:t>
      </w:r>
      <w:bookmarkEnd w:id="60"/>
    </w:p>
    <w:p w:rsidR="00100730" w:rsidRPr="001C17A0" w:rsidRDefault="001C17A0" w:rsidP="00100730">
      <w:pPr>
        <w:rPr>
          <w:b/>
        </w:rPr>
      </w:pPr>
      <w:r>
        <w:rPr>
          <w:b/>
        </w:rPr>
        <w:t>M</w:t>
      </w:r>
      <w:r w:rsidR="00100730" w:rsidRPr="001C17A0">
        <w:rPr>
          <w:b/>
        </w:rPr>
        <w:t xml:space="preserve">ódulos </w:t>
      </w:r>
      <w:r w:rsidRPr="001C17A0">
        <w:rPr>
          <w:b/>
        </w:rPr>
        <w:t>Secretaria</w:t>
      </w:r>
    </w:p>
    <w:p w:rsidR="00BB5382" w:rsidRDefault="00BB5382" w:rsidP="00100730">
      <w:pPr>
        <w:pStyle w:val="PargrafodaLista"/>
        <w:numPr>
          <w:ilvl w:val="0"/>
          <w:numId w:val="25"/>
        </w:numPr>
        <w:jc w:val="both"/>
      </w:pPr>
      <w:r>
        <w:t>O total de horas requeridas para o desenvolvimento dos requisitos solicitados através deste documento</w:t>
      </w:r>
      <w:r w:rsidRPr="00100730">
        <w:rPr>
          <w:i/>
        </w:rPr>
        <w:t xml:space="preserve"> </w:t>
      </w:r>
      <w:r>
        <w:t xml:space="preserve">é de </w:t>
      </w:r>
      <w:r w:rsidR="00E930D4">
        <w:t>432</w:t>
      </w:r>
      <w:r>
        <w:t xml:space="preserve"> (</w:t>
      </w:r>
      <w:r w:rsidR="008B38FC">
        <w:t>quatrocentos e quarenta e uma</w:t>
      </w:r>
      <w:r w:rsidR="001C17A0">
        <w:t>) horas.</w:t>
      </w:r>
    </w:p>
    <w:p w:rsidR="00100730" w:rsidRDefault="00100730" w:rsidP="00100730">
      <w:pPr>
        <w:pStyle w:val="PargrafodaLista"/>
        <w:numPr>
          <w:ilvl w:val="0"/>
          <w:numId w:val="25"/>
        </w:numPr>
        <w:jc w:val="both"/>
      </w:pPr>
      <w:r>
        <w:t>O valor cobrado pela contratada será de 230,00Mt (Duzentos e trinta meticais) por hora.</w:t>
      </w:r>
    </w:p>
    <w:p w:rsidR="00100730" w:rsidRDefault="00100730" w:rsidP="00100730">
      <w:pPr>
        <w:pStyle w:val="PargrafodaLista"/>
        <w:numPr>
          <w:ilvl w:val="0"/>
          <w:numId w:val="25"/>
        </w:numPr>
        <w:jc w:val="both"/>
      </w:pPr>
      <w:r>
        <w:t>O Subt</w:t>
      </w:r>
      <w:r w:rsidR="001C17A0">
        <w:t xml:space="preserve">otal pela contratada será de 99360, 00Mt (Noventa e nove mil, trezentos e seiscenta meticais). </w:t>
      </w:r>
    </w:p>
    <w:p w:rsidR="00100730" w:rsidRDefault="00100730" w:rsidP="001E08BF">
      <w:pPr>
        <w:jc w:val="both"/>
      </w:pPr>
    </w:p>
    <w:p w:rsidR="008B38FC" w:rsidRDefault="008B38FC" w:rsidP="00BB5382">
      <w:pPr>
        <w:ind w:left="360"/>
        <w:jc w:val="both"/>
      </w:pPr>
    </w:p>
    <w:p w:rsidR="001C17A0" w:rsidRDefault="001C17A0" w:rsidP="001C17A0">
      <w:pPr>
        <w:rPr>
          <w:b/>
        </w:rPr>
      </w:pPr>
      <w:r>
        <w:rPr>
          <w:b/>
        </w:rPr>
        <w:t>M</w:t>
      </w:r>
      <w:r w:rsidRPr="001C17A0">
        <w:rPr>
          <w:b/>
        </w:rPr>
        <w:t xml:space="preserve">ódulos </w:t>
      </w:r>
      <w:r>
        <w:rPr>
          <w:b/>
        </w:rPr>
        <w:t>Financeiro</w:t>
      </w:r>
    </w:p>
    <w:p w:rsidR="001C17A0" w:rsidRDefault="001C17A0" w:rsidP="001C17A0">
      <w:pPr>
        <w:pStyle w:val="PargrafodaLista"/>
        <w:numPr>
          <w:ilvl w:val="0"/>
          <w:numId w:val="25"/>
        </w:numPr>
        <w:jc w:val="both"/>
      </w:pPr>
      <w:r>
        <w:t>O total de horas requeridas para o desenvolvimento dos requisitos solicitados através deste documento</w:t>
      </w:r>
      <w:r w:rsidRPr="00100730">
        <w:rPr>
          <w:i/>
        </w:rPr>
        <w:t xml:space="preserve"> </w:t>
      </w:r>
      <w:r>
        <w:t>é de 540 (quatrocentos e quarenta e uma) horas.</w:t>
      </w:r>
    </w:p>
    <w:p w:rsidR="001C17A0" w:rsidRDefault="001C17A0" w:rsidP="001C17A0">
      <w:pPr>
        <w:pStyle w:val="PargrafodaLista"/>
        <w:numPr>
          <w:ilvl w:val="0"/>
          <w:numId w:val="25"/>
        </w:numPr>
        <w:jc w:val="both"/>
      </w:pPr>
      <w:r>
        <w:lastRenderedPageBreak/>
        <w:t>O valor cobrado pela contratada será de 230,00Mt (Duzentos e trinta meticais) por hora.</w:t>
      </w:r>
    </w:p>
    <w:p w:rsidR="001C17A0" w:rsidRDefault="001C17A0" w:rsidP="001C17A0">
      <w:pPr>
        <w:pStyle w:val="PargrafodaLista"/>
        <w:numPr>
          <w:ilvl w:val="0"/>
          <w:numId w:val="25"/>
        </w:numPr>
        <w:jc w:val="both"/>
      </w:pPr>
      <w:r>
        <w:t xml:space="preserve">O Subtotal pela contratada será de </w:t>
      </w:r>
      <w:r w:rsidR="00486D29">
        <w:t>124000</w:t>
      </w:r>
      <w:r>
        <w:t>, 00Mt (</w:t>
      </w:r>
      <w:r w:rsidR="00486D29">
        <w:t xml:space="preserve">Cento e vite quatro </w:t>
      </w:r>
      <w:r>
        <w:t xml:space="preserve"> mil meticais). </w:t>
      </w:r>
    </w:p>
    <w:p w:rsidR="001C17A0" w:rsidRDefault="001C17A0" w:rsidP="001C17A0">
      <w:pPr>
        <w:jc w:val="both"/>
      </w:pPr>
    </w:p>
    <w:p w:rsidR="001C17A0" w:rsidRDefault="001C17A0" w:rsidP="001C17A0">
      <w:pPr>
        <w:rPr>
          <w:b/>
        </w:rPr>
      </w:pPr>
      <w:r>
        <w:rPr>
          <w:b/>
        </w:rPr>
        <w:t>M</w:t>
      </w:r>
      <w:r w:rsidRPr="001C17A0">
        <w:rPr>
          <w:b/>
        </w:rPr>
        <w:t xml:space="preserve">ódulos </w:t>
      </w:r>
      <w:r>
        <w:rPr>
          <w:b/>
        </w:rPr>
        <w:t>do Professor</w:t>
      </w:r>
    </w:p>
    <w:p w:rsidR="001C17A0" w:rsidRDefault="001C17A0" w:rsidP="001C17A0">
      <w:pPr>
        <w:pStyle w:val="PargrafodaLista"/>
        <w:numPr>
          <w:ilvl w:val="0"/>
          <w:numId w:val="25"/>
        </w:numPr>
        <w:jc w:val="both"/>
      </w:pPr>
      <w:r>
        <w:t>O total de horas requeridas para o desenvolvimento dos requisitos solicitados através deste documento</w:t>
      </w:r>
      <w:r w:rsidRPr="00100730">
        <w:rPr>
          <w:i/>
        </w:rPr>
        <w:t xml:space="preserve"> </w:t>
      </w:r>
      <w:r>
        <w:t>é de 252 (quatrocentos e quarenta e uma) horas.</w:t>
      </w:r>
    </w:p>
    <w:p w:rsidR="001C17A0" w:rsidRDefault="001C17A0" w:rsidP="001C17A0">
      <w:pPr>
        <w:pStyle w:val="PargrafodaLista"/>
        <w:numPr>
          <w:ilvl w:val="0"/>
          <w:numId w:val="25"/>
        </w:numPr>
        <w:jc w:val="both"/>
      </w:pPr>
      <w:r>
        <w:t>O valor cobrado pela contratada será de 230,00Mt (Duzentos e trinta meticais) por hora.</w:t>
      </w:r>
    </w:p>
    <w:p w:rsidR="001C17A0" w:rsidRPr="007F6FBC" w:rsidRDefault="001C17A0" w:rsidP="001C17A0">
      <w:pPr>
        <w:pStyle w:val="PargrafodaLista"/>
        <w:numPr>
          <w:ilvl w:val="0"/>
          <w:numId w:val="25"/>
        </w:numPr>
        <w:jc w:val="both"/>
      </w:pPr>
      <w:r>
        <w:t>O Subtotal pela contratada ser</w:t>
      </w:r>
      <w:r w:rsidR="00486D29">
        <w:t>á de 579</w:t>
      </w:r>
      <w:r>
        <w:t>60, 00Mt (</w:t>
      </w:r>
      <w:r w:rsidR="00486D29">
        <w:t>Cinquenta e sete mil</w:t>
      </w:r>
      <w:r>
        <w:t xml:space="preserve">, </w:t>
      </w:r>
      <w:r w:rsidR="00486D29">
        <w:t xml:space="preserve">novecentos e seiscenta </w:t>
      </w:r>
      <w:r>
        <w:t xml:space="preserve">meticais). </w:t>
      </w:r>
    </w:p>
    <w:p w:rsidR="001C17A0" w:rsidRDefault="001C17A0" w:rsidP="00BB5382">
      <w:pPr>
        <w:ind w:left="360"/>
        <w:jc w:val="both"/>
      </w:pPr>
    </w:p>
    <w:p w:rsidR="001C17A0" w:rsidRDefault="001C17A0" w:rsidP="00BB5382">
      <w:pPr>
        <w:ind w:left="360"/>
        <w:jc w:val="both"/>
      </w:pPr>
    </w:p>
    <w:p w:rsidR="00BB5382" w:rsidRDefault="00BB5382" w:rsidP="00BB5382">
      <w:pPr>
        <w:pStyle w:val="Ttulo2"/>
      </w:pPr>
      <w:bookmarkStart w:id="61" w:name="_Toc104166172"/>
      <w:bookmarkStart w:id="62" w:name="_Toc9366634"/>
      <w:r>
        <w:t>Prazos</w:t>
      </w:r>
      <w:bookmarkEnd w:id="61"/>
      <w:bookmarkEnd w:id="62"/>
    </w:p>
    <w:p w:rsidR="00BB5382" w:rsidRPr="00C44BD8" w:rsidRDefault="00BB5382" w:rsidP="00C44BD8">
      <w:pPr>
        <w:ind w:left="360"/>
        <w:jc w:val="both"/>
      </w:pPr>
      <w:r w:rsidRPr="00C44BD8">
        <w:t xml:space="preserve">O tempo estimado para </w:t>
      </w:r>
      <w:r w:rsidR="00C44BD8" w:rsidRPr="00C44BD8">
        <w:t xml:space="preserve">início da fase de análise </w:t>
      </w:r>
      <w:r w:rsidRPr="00C44BD8">
        <w:t>dos requi</w:t>
      </w:r>
      <w:r w:rsidR="00C44BD8" w:rsidRPr="00C44BD8">
        <w:t>sitos presentes nessa proposta será</w:t>
      </w:r>
      <w:r w:rsidRPr="00C44BD8">
        <w:t xml:space="preserve"> de </w:t>
      </w:r>
      <w:r w:rsidR="000304F3" w:rsidRPr="00C44BD8">
        <w:t>15 dias</w:t>
      </w:r>
      <w:r w:rsidRPr="00C44BD8">
        <w:t xml:space="preserve"> úteis a contar pela data de assinatura do mesmo.</w:t>
      </w:r>
    </w:p>
    <w:p w:rsidR="00C44BD8" w:rsidRPr="00C44BD8" w:rsidRDefault="00C44BD8" w:rsidP="00C44BD8">
      <w:pPr>
        <w:ind w:left="360"/>
        <w:rPr>
          <w:b/>
          <w:color w:val="FF0000"/>
        </w:rPr>
      </w:pPr>
    </w:p>
    <w:p w:rsidR="00BB5382" w:rsidRDefault="00BB5382" w:rsidP="00BB5382">
      <w:pPr>
        <w:pStyle w:val="Ttulo2"/>
      </w:pPr>
      <w:bookmarkStart w:id="63" w:name="_Toc74196714"/>
      <w:bookmarkStart w:id="64" w:name="_Toc104166173"/>
      <w:bookmarkStart w:id="65" w:name="_Toc9366635"/>
      <w:r>
        <w:t>Forma de pagamento</w:t>
      </w:r>
      <w:bookmarkEnd w:id="63"/>
      <w:bookmarkEnd w:id="64"/>
      <w:bookmarkEnd w:id="65"/>
    </w:p>
    <w:p w:rsidR="00BB5382" w:rsidRPr="00C44BD8" w:rsidRDefault="00BB5382" w:rsidP="00BB5382">
      <w:pPr>
        <w:ind w:left="360"/>
        <w:jc w:val="both"/>
      </w:pPr>
      <w:r w:rsidRPr="00C44BD8">
        <w:t xml:space="preserve">O pagamento desta proposta </w:t>
      </w:r>
      <w:r w:rsidR="00715787">
        <w:t xml:space="preserve">deverá </w:t>
      </w:r>
      <w:r w:rsidRPr="00C44BD8">
        <w:t xml:space="preserve">ser realizado em </w:t>
      </w:r>
      <w:r w:rsidR="00857721">
        <w:t>4</w:t>
      </w:r>
      <w:r w:rsidRPr="00C44BD8">
        <w:t xml:space="preserve"> (</w:t>
      </w:r>
      <w:r w:rsidR="00857721">
        <w:t>quantro</w:t>
      </w:r>
      <w:r w:rsidR="00C44BD8">
        <w:t>) parcelas iguais</w:t>
      </w:r>
      <w:r w:rsidRPr="00C44BD8">
        <w:t>.</w:t>
      </w:r>
    </w:p>
    <w:p w:rsidR="00AF44A2" w:rsidRPr="00C44BD8" w:rsidRDefault="00BB5382" w:rsidP="00920FA5">
      <w:pPr>
        <w:ind w:left="360"/>
        <w:jc w:val="both"/>
      </w:pPr>
      <w:r w:rsidRPr="00C44BD8">
        <w:t xml:space="preserve">A primeira parcela será paga </w:t>
      </w:r>
      <w:r w:rsidR="00C44BD8" w:rsidRPr="00C44BD8">
        <w:t xml:space="preserve">na assinatura desta proposta, </w:t>
      </w:r>
      <w:r w:rsidR="00715787">
        <w:t>e</w:t>
      </w:r>
      <w:r w:rsidR="00857721">
        <w:t xml:space="preserve"> as outras em 40, 70, 100</w:t>
      </w:r>
      <w:r w:rsidR="00C44BD8" w:rsidRPr="00C44BD8">
        <w:t xml:space="preserve"> dias após a assinatura desta proposta</w:t>
      </w:r>
      <w:r w:rsidRPr="00C44BD8">
        <w:t>.</w:t>
      </w:r>
    </w:p>
    <w:p w:rsidR="00C44BD8" w:rsidRDefault="00C44BD8" w:rsidP="00920FA5">
      <w:pPr>
        <w:ind w:left="360"/>
        <w:jc w:val="both"/>
        <w:rPr>
          <w:color w:val="FF0000"/>
        </w:rPr>
      </w:pPr>
    </w:p>
    <w:p w:rsidR="00E80A96" w:rsidRDefault="00E80A96">
      <w:pPr>
        <w:pStyle w:val="Ttulo1"/>
      </w:pPr>
      <w:bookmarkStart w:id="66" w:name="_Toc492735712"/>
      <w:bookmarkStart w:id="67" w:name="_Toc493669251"/>
      <w:bookmarkStart w:id="68" w:name="_Toc493669723"/>
      <w:bookmarkStart w:id="69" w:name="_Toc9366636"/>
      <w:r>
        <w:t>Garantia do Produto</w:t>
      </w:r>
      <w:bookmarkEnd w:id="66"/>
      <w:bookmarkEnd w:id="67"/>
      <w:bookmarkEnd w:id="68"/>
      <w:bookmarkEnd w:id="69"/>
    </w:p>
    <w:p w:rsidR="00E80A96" w:rsidRDefault="00E80A96">
      <w:pPr>
        <w:pStyle w:val="Corpodetexto"/>
        <w:spacing w:before="120" w:after="0"/>
        <w:rPr>
          <w:iCs/>
        </w:rPr>
      </w:pPr>
      <w:r>
        <w:rPr>
          <w:iCs/>
        </w:rPr>
        <w:t>A</w:t>
      </w:r>
      <w:r w:rsidR="00964B91">
        <w:rPr>
          <w:iCs/>
        </w:rPr>
        <w:t xml:space="preserve"> garantia do produto será de 3</w:t>
      </w:r>
      <w:r>
        <w:rPr>
          <w:iCs/>
        </w:rPr>
        <w:t xml:space="preserve"> (</w:t>
      </w:r>
      <w:r w:rsidR="00964B91">
        <w:rPr>
          <w:iCs/>
        </w:rPr>
        <w:t>três</w:t>
      </w:r>
      <w:r>
        <w:rPr>
          <w:iCs/>
        </w:rPr>
        <w:t>) meses a contar da entrega e homologação do produto pelo Contratante.</w:t>
      </w:r>
    </w:p>
    <w:p w:rsidR="00E80A96" w:rsidRDefault="00E80A96">
      <w:pPr>
        <w:jc w:val="both"/>
        <w:rPr>
          <w:iCs/>
        </w:rPr>
      </w:pPr>
      <w:r>
        <w:rPr>
          <w:iCs/>
        </w:rPr>
        <w:t>A garantia se refere aos requisitos descritos na versão final do Documento de Requisitos, versão que deverá ser aprovada formalmente pelo contratante.</w:t>
      </w:r>
    </w:p>
    <w:p w:rsidR="00E80A96" w:rsidRDefault="00E80A96">
      <w:pPr>
        <w:pStyle w:val="Ttulo1"/>
      </w:pPr>
      <w:bookmarkStart w:id="70" w:name="_Toc489877345"/>
      <w:bookmarkStart w:id="71" w:name="_Toc492735701"/>
      <w:bookmarkStart w:id="72" w:name="_Toc493669240"/>
      <w:bookmarkStart w:id="73" w:name="_Toc493669712"/>
      <w:bookmarkStart w:id="74" w:name="_Toc9366637"/>
      <w:r>
        <w:t>Premissas Básicas</w:t>
      </w:r>
      <w:bookmarkEnd w:id="70"/>
      <w:bookmarkEnd w:id="71"/>
      <w:bookmarkEnd w:id="72"/>
      <w:bookmarkEnd w:id="73"/>
      <w:bookmarkEnd w:id="74"/>
    </w:p>
    <w:p w:rsidR="00E80A96" w:rsidRDefault="00E80A96">
      <w:pPr>
        <w:jc w:val="both"/>
      </w:pPr>
      <w:r>
        <w:t xml:space="preserve"> O registro de algumas premissas se faz necessário a fim de garantir</w:t>
      </w:r>
      <w:r w:rsidR="00964B91">
        <w:t xml:space="preserve"> um entendimento comum de </w:t>
      </w:r>
      <w:r w:rsidR="00715787">
        <w:t>ambas as</w:t>
      </w:r>
      <w:r w:rsidR="00964B91">
        <w:t xml:space="preserve"> </w:t>
      </w:r>
      <w:r>
        <w:t>partes envolvidas (</w:t>
      </w:r>
      <w:r w:rsidR="00D97048">
        <w:t>Contratada/Contratante</w:t>
      </w:r>
      <w:r>
        <w:t>) e para que o projeto seja desenvolvido sem maiores impactos. As premissas são as seguintes:</w:t>
      </w:r>
    </w:p>
    <w:p w:rsidR="00E80A96" w:rsidRDefault="00486D29">
      <w:pPr>
        <w:numPr>
          <w:ilvl w:val="0"/>
          <w:numId w:val="7"/>
        </w:numPr>
        <w:jc w:val="both"/>
      </w:pPr>
      <w:r>
        <w:t>O Grupo</w:t>
      </w:r>
      <w:r w:rsidR="001B16F5">
        <w:t xml:space="preserve"> </w:t>
      </w:r>
      <w:r w:rsidR="00E80A96">
        <w:t>tem total liberdade para selecionar sua equipe e gerenciá-la;</w:t>
      </w:r>
    </w:p>
    <w:p w:rsidR="00E80A96" w:rsidRDefault="00E80A96" w:rsidP="001B16F5">
      <w:pPr>
        <w:numPr>
          <w:ilvl w:val="0"/>
          <w:numId w:val="7"/>
        </w:numPr>
        <w:spacing w:before="240"/>
        <w:jc w:val="both"/>
      </w:pPr>
      <w:r>
        <w:t>A contratada se compromete a fornecer pessoas, informações e recursos necessários para o desenvolvimento dos subsistemas</w:t>
      </w:r>
      <w:r w:rsidR="001B16F5">
        <w:t xml:space="preserve"> (para fornecimento de informações sobre o sistema)</w:t>
      </w:r>
      <w:r>
        <w:t>;</w:t>
      </w:r>
    </w:p>
    <w:p w:rsidR="00E80A96" w:rsidRDefault="00E80A96">
      <w:pPr>
        <w:numPr>
          <w:ilvl w:val="0"/>
          <w:numId w:val="7"/>
        </w:numPr>
        <w:jc w:val="both"/>
      </w:pPr>
      <w:r>
        <w:lastRenderedPageBreak/>
        <w:t>A contratante se compromete a fornecer informações, colaboradores e outros recursos necessários para a especificação dos requisitos do sistema;</w:t>
      </w:r>
    </w:p>
    <w:p w:rsidR="00E80A96" w:rsidRDefault="00E80A96">
      <w:pPr>
        <w:numPr>
          <w:ilvl w:val="0"/>
          <w:numId w:val="7"/>
        </w:numPr>
        <w:jc w:val="both"/>
      </w:pPr>
      <w:r>
        <w:t xml:space="preserve">A contratada se compromete a fornecer relatórios a respeito do </w:t>
      </w:r>
      <w:r>
        <w:rPr>
          <w:i/>
          <w:iCs/>
        </w:rPr>
        <w:t>status</w:t>
      </w:r>
      <w:r>
        <w:t xml:space="preserve"> do desenvolvimento do sistema;</w:t>
      </w:r>
    </w:p>
    <w:p w:rsidR="00E80A96" w:rsidRDefault="00E80A96">
      <w:pPr>
        <w:numPr>
          <w:ilvl w:val="0"/>
          <w:numId w:val="7"/>
        </w:numPr>
        <w:jc w:val="both"/>
      </w:pPr>
      <w:r>
        <w:t>A contratada e contratante se comprometem a realizar reuniões periódicas para definir o escopo dessa proposta e para elaboração do documento denominado Documento de Requisitos (Atividade de Elicitação de Requisitos);</w:t>
      </w:r>
    </w:p>
    <w:p w:rsidR="00E80A96" w:rsidRDefault="00E80A96">
      <w:pPr>
        <w:numPr>
          <w:ilvl w:val="0"/>
          <w:numId w:val="7"/>
        </w:numPr>
        <w:jc w:val="both"/>
      </w:pPr>
      <w:r>
        <w:t>A contratante se compromete a ceder, quando necessário, os servidores para instalação e fases de teste e integração do sistema;</w:t>
      </w:r>
    </w:p>
    <w:p w:rsidR="00E80A96" w:rsidRDefault="00E80A96">
      <w:pPr>
        <w:numPr>
          <w:ilvl w:val="0"/>
          <w:numId w:val="7"/>
        </w:numPr>
        <w:jc w:val="both"/>
      </w:pPr>
      <w:r>
        <w:t>A contratada se compromete a disponibilizar todo o código fonte e artefatos gerados durante o desenvolvimento do sistema, qu</w:t>
      </w:r>
      <w:r w:rsidR="001B16F5">
        <w:t>e será de posse da contratante;</w:t>
      </w:r>
    </w:p>
    <w:p w:rsidR="001B16F5" w:rsidRDefault="001B16F5">
      <w:pPr>
        <w:numPr>
          <w:ilvl w:val="0"/>
          <w:numId w:val="7"/>
        </w:numPr>
        <w:jc w:val="both"/>
      </w:pPr>
      <w:r>
        <w:t>A contratante não poderá comercializar o sistema para terceiros.</w:t>
      </w:r>
    </w:p>
    <w:p w:rsidR="002C34CD" w:rsidRDefault="002C34CD" w:rsidP="002C34CD">
      <w:pPr>
        <w:jc w:val="both"/>
      </w:pPr>
    </w:p>
    <w:p w:rsidR="00B33167" w:rsidRDefault="00B33167" w:rsidP="002C34CD">
      <w:pPr>
        <w:jc w:val="both"/>
      </w:pPr>
    </w:p>
    <w:p w:rsidR="00E80A96" w:rsidRDefault="00E80A96">
      <w:pPr>
        <w:pStyle w:val="Ttulo1"/>
      </w:pPr>
      <w:bookmarkStart w:id="75" w:name="_Toc489877359"/>
      <w:bookmarkStart w:id="76" w:name="_Toc492735713"/>
      <w:bookmarkStart w:id="77" w:name="_Toc493669252"/>
      <w:bookmarkStart w:id="78" w:name="_Toc493669724"/>
      <w:bookmarkStart w:id="79" w:name="_Toc936663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t>Disposições Finais</w:t>
      </w:r>
      <w:bookmarkEnd w:id="75"/>
      <w:bookmarkEnd w:id="76"/>
      <w:bookmarkEnd w:id="77"/>
      <w:bookmarkEnd w:id="78"/>
      <w:bookmarkEnd w:id="79"/>
    </w:p>
    <w:p w:rsidR="00E80A96" w:rsidRDefault="00E80A96">
      <w:pPr>
        <w:jc w:val="both"/>
      </w:pPr>
      <w:r>
        <w:t xml:space="preserve">O atendimento de maneira inovadora, criativa e com competência às necessidades tecnológicas e operacionais da </w:t>
      </w:r>
      <w:r w:rsidR="00486D29" w:rsidRPr="00180FD5">
        <w:rPr>
          <w:rStyle w:val="TEXTO"/>
          <w:rFonts w:ascii="Times New Roman" w:hAnsi="Times New Roman"/>
          <w:b/>
          <w:sz w:val="24"/>
          <w:szCs w:val="24"/>
        </w:rPr>
        <w:t>SGE</w:t>
      </w:r>
      <w:r w:rsidR="00486D29">
        <w:rPr>
          <w:rStyle w:val="TEXTO"/>
          <w:rFonts w:ascii="Times New Roman" w:hAnsi="Times New Roman"/>
          <w:b/>
          <w:sz w:val="24"/>
          <w:szCs w:val="24"/>
        </w:rPr>
        <w:t>SL</w:t>
      </w:r>
      <w:r w:rsidR="00486D29">
        <w:t xml:space="preserve"> </w:t>
      </w:r>
      <w:r>
        <w:t xml:space="preserve">é premissa do trabalho </w:t>
      </w:r>
      <w:r w:rsidR="00486D29">
        <w:t>do “II</w:t>
      </w:r>
      <w:r w:rsidR="00857721">
        <w:t xml:space="preserve"> Grupo</w:t>
      </w:r>
      <w:r w:rsidR="00486D29">
        <w:t>”</w:t>
      </w:r>
    </w:p>
    <w:p w:rsidR="00E80A96" w:rsidRDefault="002E1C4D">
      <w:pPr>
        <w:jc w:val="both"/>
      </w:pPr>
      <w:r>
        <w:t>Esta proposta e respectivos documentos aqui referenciados recebidos pelo cliente constituem</w:t>
      </w:r>
      <w:r w:rsidR="00E80A96">
        <w:t xml:space="preserve"> o acordo completo relativo ao projeto, objeto desta proposta e substitui qualquer comunicação prévia, verbal ou escrita. A assinatura desta proposta pelo cliente representa plena e total aceitação dos termos e condições constantes nos citados documentos.</w:t>
      </w:r>
    </w:p>
    <w:p w:rsidR="00E80A96" w:rsidRDefault="00486D29">
      <w:pPr>
        <w:numPr>
          <w:ilvl w:val="0"/>
          <w:numId w:val="5"/>
        </w:numPr>
        <w:jc w:val="both"/>
      </w:pPr>
      <w:r>
        <w:t>“II</w:t>
      </w:r>
      <w:r w:rsidR="00857721">
        <w:t xml:space="preserve"> Grupo</w:t>
      </w:r>
      <w:r>
        <w:t xml:space="preserve">” </w:t>
      </w:r>
      <w:r w:rsidR="00E80A96">
        <w:t>fica à disposição para discutir a proposta ora apresentada;</w:t>
      </w:r>
    </w:p>
    <w:p w:rsidR="00E80A96" w:rsidRDefault="00E80A96">
      <w:pPr>
        <w:numPr>
          <w:ilvl w:val="0"/>
          <w:numId w:val="6"/>
        </w:numPr>
        <w:jc w:val="both"/>
      </w:pPr>
      <w:r>
        <w:t>Os serviços propostos neste documento serão iniciados no prazo máximo de 2 semanas após a formalização do aceite desta proposta.</w:t>
      </w:r>
    </w:p>
    <w:sectPr w:rsidR="00E80A96" w:rsidSect="00330B67">
      <w:headerReference w:type="default" r:id="rId9"/>
      <w:footerReference w:type="default" r:id="rId10"/>
      <w:footerReference w:type="first" r:id="rId11"/>
      <w:pgSz w:w="11906" w:h="16838" w:code="9"/>
      <w:pgMar w:top="990" w:right="1418" w:bottom="1620" w:left="1418" w:header="720" w:footer="47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55A" w:rsidRDefault="00FC555A">
      <w:r>
        <w:separator/>
      </w:r>
    </w:p>
  </w:endnote>
  <w:endnote w:type="continuationSeparator" w:id="1">
    <w:p w:rsidR="00FC555A" w:rsidRDefault="00FC5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4395"/>
      <w:gridCol w:w="4677"/>
    </w:tblGrid>
    <w:tr w:rsidR="00C35F5E">
      <w:tc>
        <w:tcPr>
          <w:tcW w:w="4395" w:type="dxa"/>
        </w:tcPr>
        <w:p w:rsidR="00C35F5E" w:rsidRPr="004F7CFB" w:rsidRDefault="00C35F5E">
          <w:pPr>
            <w:pStyle w:val="Rodap"/>
            <w:jc w:val="left"/>
            <w:rPr>
              <w:b/>
            </w:rPr>
          </w:pPr>
          <w:r w:rsidRPr="004F7CFB">
            <w:rPr>
              <w:b/>
            </w:rPr>
            <w:t>Proposta Técnica</w:t>
          </w:r>
          <w:r>
            <w:rPr>
              <w:b/>
            </w:rPr>
            <w:t>/Comercial</w:t>
          </w:r>
        </w:p>
        <w:p w:rsidR="00C35F5E" w:rsidRDefault="00C35F5E" w:rsidP="00D974AD">
          <w:pPr>
            <w:pStyle w:val="Rodap"/>
            <w:jc w:val="left"/>
          </w:pPr>
          <w:r>
            <w:rPr>
              <w:b/>
            </w:rPr>
            <w:t>Projeto:</w:t>
          </w:r>
          <w:r>
            <w:t xml:space="preserve"> </w:t>
          </w:r>
          <w:r>
            <w:rPr>
              <w:i/>
            </w:rPr>
            <w:t xml:space="preserve">ABR XYZ  </w:t>
          </w:r>
          <w:r>
            <w:rPr>
              <w:b/>
            </w:rPr>
            <w:t>Versão:</w:t>
          </w:r>
          <w:r>
            <w:t xml:space="preserve"> 2.4</w:t>
          </w:r>
        </w:p>
      </w:tc>
      <w:tc>
        <w:tcPr>
          <w:tcW w:w="4677" w:type="dxa"/>
        </w:tcPr>
        <w:p w:rsidR="00C35F5E" w:rsidRDefault="00C35F5E">
          <w:pPr>
            <w:pStyle w:val="Rodap"/>
            <w:jc w:val="right"/>
          </w:pPr>
          <w:r>
            <w:t xml:space="preserve">Página </w:t>
          </w:r>
          <w:fldSimple w:instr=" PAGE ">
            <w:r w:rsidR="00330B67">
              <w:rPr>
                <w:noProof/>
              </w:rPr>
              <w:t>2</w:t>
            </w:r>
          </w:fldSimple>
          <w:r>
            <w:t xml:space="preserve"> de </w:t>
          </w:r>
          <w:fldSimple w:instr=" NUMPAGES ">
            <w:r w:rsidR="00330B67">
              <w:rPr>
                <w:noProof/>
              </w:rPr>
              <w:t>12</w:t>
            </w:r>
          </w:fldSimple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t xml:space="preserve"> </w:t>
          </w:r>
        </w:p>
      </w:tc>
    </w:tr>
  </w:tbl>
  <w:p w:rsidR="00C35F5E" w:rsidRDefault="00C35F5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4395"/>
      <w:gridCol w:w="4677"/>
    </w:tblGrid>
    <w:tr w:rsidR="00C35F5E">
      <w:tc>
        <w:tcPr>
          <w:tcW w:w="4395" w:type="dxa"/>
        </w:tcPr>
        <w:p w:rsidR="00C35F5E" w:rsidRDefault="00C35F5E" w:rsidP="00C37859">
          <w:pPr>
            <w:pStyle w:val="Rodap"/>
            <w:jc w:val="left"/>
          </w:pPr>
          <w:r>
            <w:t>Proposta Técnica/Comercial</w:t>
          </w:r>
        </w:p>
        <w:p w:rsidR="00C35F5E" w:rsidRDefault="00C35F5E" w:rsidP="00C37859">
          <w:pPr>
            <w:pStyle w:val="Rodap"/>
            <w:jc w:val="left"/>
          </w:pPr>
          <w:r>
            <w:rPr>
              <w:b/>
            </w:rPr>
            <w:t>Projeto:</w:t>
          </w:r>
          <w:r>
            <w:t xml:space="preserve"> </w:t>
          </w:r>
          <w:r>
            <w:rPr>
              <w:i/>
            </w:rPr>
            <w:t xml:space="preserve">ABR XYZ </w:t>
          </w:r>
          <w:r>
            <w:rPr>
              <w:b/>
            </w:rPr>
            <w:t>Versão:</w:t>
          </w:r>
          <w:r>
            <w:t xml:space="preserve"> 2.4</w:t>
          </w:r>
        </w:p>
      </w:tc>
      <w:tc>
        <w:tcPr>
          <w:tcW w:w="4677" w:type="dxa"/>
        </w:tcPr>
        <w:p w:rsidR="00C35F5E" w:rsidRDefault="00C35F5E" w:rsidP="00C37859">
          <w:pPr>
            <w:pStyle w:val="Rodap"/>
            <w:jc w:val="right"/>
          </w:pPr>
          <w:r>
            <w:t xml:space="preserve">Página </w:t>
          </w:r>
          <w:fldSimple w:instr=" PAGE ">
            <w:r w:rsidR="00330B67"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 w:rsidR="00330B67">
              <w:rPr>
                <w:noProof/>
              </w:rPr>
              <w:t>12</w:t>
            </w:r>
          </w:fldSimple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t xml:space="preserve"> </w:t>
          </w:r>
        </w:p>
      </w:tc>
    </w:tr>
  </w:tbl>
  <w:p w:rsidR="00C35F5E" w:rsidRDefault="00C35F5E" w:rsidP="00A77B8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55A" w:rsidRDefault="00FC555A">
      <w:r>
        <w:separator/>
      </w:r>
    </w:p>
  </w:footnote>
  <w:footnote w:type="continuationSeparator" w:id="1">
    <w:p w:rsidR="00FC555A" w:rsidRDefault="00FC55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395"/>
      <w:gridCol w:w="4694"/>
    </w:tblGrid>
    <w:tr w:rsidR="00C35F5E">
      <w:trPr>
        <w:trHeight w:val="888"/>
      </w:trPr>
      <w:tc>
        <w:tcPr>
          <w:tcW w:w="4395" w:type="dxa"/>
        </w:tcPr>
        <w:p w:rsidR="00C35F5E" w:rsidRDefault="00C35F5E">
          <w:pPr>
            <w:pStyle w:val="Cabealho"/>
            <w:jc w:val="center"/>
          </w:pPr>
        </w:p>
      </w:tc>
      <w:tc>
        <w:tcPr>
          <w:tcW w:w="4694" w:type="dxa"/>
        </w:tcPr>
        <w:p w:rsidR="00C35F5E" w:rsidRDefault="00C35F5E">
          <w:pPr>
            <w:pStyle w:val="Cabealho"/>
            <w:jc w:val="center"/>
          </w:pPr>
          <w:r>
            <w:object w:dxaOrig="4545" w:dyaOrig="16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0.75pt;height:75pt" o:ole="">
                <v:imagedata r:id="rId1" o:title=""/>
              </v:shape>
              <o:OLEObject Type="Embed" ProgID="PBrush" ShapeID="_x0000_i1025" DrawAspect="Content" ObjectID="_1620507638" r:id="rId2"/>
            </w:object>
          </w:r>
        </w:p>
      </w:tc>
    </w:tr>
  </w:tbl>
  <w:p w:rsidR="00C35F5E" w:rsidRDefault="00C35F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C86EBCEA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E28806A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CB1347"/>
    <w:multiLevelType w:val="hybridMultilevel"/>
    <w:tmpl w:val="139817C0"/>
    <w:lvl w:ilvl="0" w:tplc="3F0E4D5C">
      <w:start w:val="1"/>
      <w:numFmt w:val="decimal"/>
      <w:pStyle w:val="RequisitoFuncional"/>
      <w:lvlText w:val="[RF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E5720"/>
    <w:multiLevelType w:val="multilevel"/>
    <w:tmpl w:val="5E4CE3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C9E29D2"/>
    <w:multiLevelType w:val="multilevel"/>
    <w:tmpl w:val="10F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6">
    <w:nsid w:val="16560FAD"/>
    <w:multiLevelType w:val="hybridMultilevel"/>
    <w:tmpl w:val="2D58F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82C83"/>
    <w:multiLevelType w:val="hybridMultilevel"/>
    <w:tmpl w:val="E9248B62"/>
    <w:lvl w:ilvl="0" w:tplc="7F1CF716">
      <w:start w:val="1"/>
      <w:numFmt w:val="decimal"/>
      <w:lvlText w:val="[RF0%1]"/>
      <w:lvlJc w:val="left"/>
      <w:pPr>
        <w:ind w:left="2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E7D47"/>
    <w:multiLevelType w:val="hybridMultilevel"/>
    <w:tmpl w:val="BC3820AA"/>
    <w:lvl w:ilvl="0" w:tplc="4596D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3C3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8A5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D874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4CD3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B66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E415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7034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F4B9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851F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191254"/>
    <w:multiLevelType w:val="hybridMultilevel"/>
    <w:tmpl w:val="93B8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84DA8"/>
    <w:multiLevelType w:val="hybridMultilevel"/>
    <w:tmpl w:val="C9206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75C7D"/>
    <w:multiLevelType w:val="hybridMultilevel"/>
    <w:tmpl w:val="3DE014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A272B1"/>
    <w:multiLevelType w:val="multilevel"/>
    <w:tmpl w:val="696E00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2"/>
      </w:rPr>
    </w:lvl>
  </w:abstractNum>
  <w:abstractNum w:abstractNumId="14">
    <w:nsid w:val="46DE7B53"/>
    <w:multiLevelType w:val="multilevel"/>
    <w:tmpl w:val="CAACC3A8"/>
    <w:lvl w:ilvl="0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673E3"/>
    <w:multiLevelType w:val="hybridMultilevel"/>
    <w:tmpl w:val="3E6E9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74117F"/>
    <w:multiLevelType w:val="hybridMultilevel"/>
    <w:tmpl w:val="EF04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2B5BA0"/>
    <w:multiLevelType w:val="hybridMultilevel"/>
    <w:tmpl w:val="19CC2C3A"/>
    <w:lvl w:ilvl="0" w:tplc="9676B666">
      <w:start w:val="1"/>
      <w:numFmt w:val="decimal"/>
      <w:pStyle w:val="RequisitoNoFuncional"/>
      <w:lvlText w:val="[RNF%1]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1C5632"/>
    <w:multiLevelType w:val="multilevel"/>
    <w:tmpl w:val="291A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413F84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1">
    <w:nsid w:val="63CF428B"/>
    <w:multiLevelType w:val="hybridMultilevel"/>
    <w:tmpl w:val="41D88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B52DA7"/>
    <w:multiLevelType w:val="hybridMultilevel"/>
    <w:tmpl w:val="3834B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8950C5"/>
    <w:multiLevelType w:val="hybridMultilevel"/>
    <w:tmpl w:val="A35EC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EE4E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02C11AA"/>
    <w:multiLevelType w:val="hybridMultilevel"/>
    <w:tmpl w:val="960E009C"/>
    <w:lvl w:ilvl="0" w:tplc="DE842410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652714"/>
    <w:multiLevelType w:val="hybridMultilevel"/>
    <w:tmpl w:val="DEE4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07473"/>
    <w:multiLevelType w:val="multilevel"/>
    <w:tmpl w:val="6AE43D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0"/>
  </w:num>
  <w:num w:numId="5">
    <w:abstractNumId w:val="24"/>
  </w:num>
  <w:num w:numId="6">
    <w:abstractNumId w:val="9"/>
  </w:num>
  <w:num w:numId="7">
    <w:abstractNumId w:val="8"/>
  </w:num>
  <w:num w:numId="8">
    <w:abstractNumId w:val="2"/>
  </w:num>
  <w:num w:numId="9">
    <w:abstractNumId w:val="17"/>
  </w:num>
  <w:num w:numId="10">
    <w:abstractNumId w:val="21"/>
  </w:num>
  <w:num w:numId="11">
    <w:abstractNumId w:val="7"/>
  </w:num>
  <w:num w:numId="12">
    <w:abstractNumId w:val="15"/>
  </w:num>
  <w:num w:numId="13">
    <w:abstractNumId w:val="19"/>
  </w:num>
  <w:num w:numId="14">
    <w:abstractNumId w:val="12"/>
  </w:num>
  <w:num w:numId="15">
    <w:abstractNumId w:val="14"/>
  </w:num>
  <w:num w:numId="16">
    <w:abstractNumId w:val="3"/>
  </w:num>
  <w:num w:numId="17">
    <w:abstractNumId w:val="13"/>
  </w:num>
  <w:num w:numId="18">
    <w:abstractNumId w:val="25"/>
  </w:num>
  <w:num w:numId="19">
    <w:abstractNumId w:val="11"/>
  </w:num>
  <w:num w:numId="20">
    <w:abstractNumId w:val="6"/>
  </w:num>
  <w:num w:numId="21">
    <w:abstractNumId w:val="27"/>
  </w:num>
  <w:num w:numId="22">
    <w:abstractNumId w:val="26"/>
  </w:num>
  <w:num w:numId="23">
    <w:abstractNumId w:val="16"/>
  </w:num>
  <w:num w:numId="24">
    <w:abstractNumId w:val="22"/>
  </w:num>
  <w:num w:numId="25">
    <w:abstractNumId w:val="23"/>
  </w:num>
  <w:num w:numId="26">
    <w:abstractNumId w:val="4"/>
  </w:num>
  <w:num w:numId="27">
    <w:abstractNumId w:val="18"/>
  </w:num>
  <w:num w:numId="28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>
      <o:colormru v:ext="edit" colors="#f30"/>
    </o:shapedefaults>
  </w:hdrShapeDefaults>
  <w:footnotePr>
    <w:footnote w:id="0"/>
    <w:footnote w:id="1"/>
  </w:footnotePr>
  <w:endnotePr>
    <w:endnote w:id="0"/>
    <w:endnote w:id="1"/>
  </w:endnotePr>
  <w:compat/>
  <w:rsids>
    <w:rsidRoot w:val="00101573"/>
    <w:rsid w:val="00003092"/>
    <w:rsid w:val="000200B6"/>
    <w:rsid w:val="00021133"/>
    <w:rsid w:val="00021F85"/>
    <w:rsid w:val="00022433"/>
    <w:rsid w:val="000304F3"/>
    <w:rsid w:val="000372D7"/>
    <w:rsid w:val="000408DE"/>
    <w:rsid w:val="00040A71"/>
    <w:rsid w:val="00054DC2"/>
    <w:rsid w:val="0007386D"/>
    <w:rsid w:val="00075358"/>
    <w:rsid w:val="000810EA"/>
    <w:rsid w:val="0008594F"/>
    <w:rsid w:val="00086BDD"/>
    <w:rsid w:val="000A3B78"/>
    <w:rsid w:val="000A4DB1"/>
    <w:rsid w:val="000B543C"/>
    <w:rsid w:val="000C2AD8"/>
    <w:rsid w:val="000C4E20"/>
    <w:rsid w:val="000C5C6C"/>
    <w:rsid w:val="000D62ED"/>
    <w:rsid w:val="000D7EBF"/>
    <w:rsid w:val="000E390E"/>
    <w:rsid w:val="000E6D12"/>
    <w:rsid w:val="000F3135"/>
    <w:rsid w:val="00100730"/>
    <w:rsid w:val="00101573"/>
    <w:rsid w:val="001023DE"/>
    <w:rsid w:val="00105832"/>
    <w:rsid w:val="00136AF6"/>
    <w:rsid w:val="00152269"/>
    <w:rsid w:val="001530A6"/>
    <w:rsid w:val="001763F6"/>
    <w:rsid w:val="0018028C"/>
    <w:rsid w:val="00180FD5"/>
    <w:rsid w:val="001B16F5"/>
    <w:rsid w:val="001B3E02"/>
    <w:rsid w:val="001B4165"/>
    <w:rsid w:val="001C17A0"/>
    <w:rsid w:val="001D7E23"/>
    <w:rsid w:val="001E08BF"/>
    <w:rsid w:val="001E3457"/>
    <w:rsid w:val="001E50D2"/>
    <w:rsid w:val="001E5A33"/>
    <w:rsid w:val="00210052"/>
    <w:rsid w:val="002106EC"/>
    <w:rsid w:val="00210B27"/>
    <w:rsid w:val="002278CF"/>
    <w:rsid w:val="002460DE"/>
    <w:rsid w:val="00276A99"/>
    <w:rsid w:val="002773DE"/>
    <w:rsid w:val="0028067B"/>
    <w:rsid w:val="002818C8"/>
    <w:rsid w:val="0029507A"/>
    <w:rsid w:val="002A1E7A"/>
    <w:rsid w:val="002A7B12"/>
    <w:rsid w:val="002B309C"/>
    <w:rsid w:val="002C34CD"/>
    <w:rsid w:val="002C7064"/>
    <w:rsid w:val="002D5688"/>
    <w:rsid w:val="002E00DF"/>
    <w:rsid w:val="002E1C4D"/>
    <w:rsid w:val="002F3CC0"/>
    <w:rsid w:val="003021F8"/>
    <w:rsid w:val="0031311B"/>
    <w:rsid w:val="00324943"/>
    <w:rsid w:val="00330B67"/>
    <w:rsid w:val="003412F5"/>
    <w:rsid w:val="003448E8"/>
    <w:rsid w:val="00347FFA"/>
    <w:rsid w:val="00357C82"/>
    <w:rsid w:val="003733DC"/>
    <w:rsid w:val="00375F10"/>
    <w:rsid w:val="00385AD1"/>
    <w:rsid w:val="00386D03"/>
    <w:rsid w:val="003A236D"/>
    <w:rsid w:val="003C5464"/>
    <w:rsid w:val="003C79CE"/>
    <w:rsid w:val="003D4227"/>
    <w:rsid w:val="003E0BCA"/>
    <w:rsid w:val="00400555"/>
    <w:rsid w:val="00401469"/>
    <w:rsid w:val="004145AE"/>
    <w:rsid w:val="004232F9"/>
    <w:rsid w:val="00423E04"/>
    <w:rsid w:val="00425623"/>
    <w:rsid w:val="0043684E"/>
    <w:rsid w:val="0044103B"/>
    <w:rsid w:val="00450EFF"/>
    <w:rsid w:val="004610BF"/>
    <w:rsid w:val="00466852"/>
    <w:rsid w:val="00476046"/>
    <w:rsid w:val="00485909"/>
    <w:rsid w:val="00486D29"/>
    <w:rsid w:val="004878C6"/>
    <w:rsid w:val="004954A9"/>
    <w:rsid w:val="004B00E7"/>
    <w:rsid w:val="004B0C16"/>
    <w:rsid w:val="004E3D2B"/>
    <w:rsid w:val="004E7383"/>
    <w:rsid w:val="004F0A66"/>
    <w:rsid w:val="004F7CFB"/>
    <w:rsid w:val="00501BD9"/>
    <w:rsid w:val="00503FFD"/>
    <w:rsid w:val="00525723"/>
    <w:rsid w:val="00533FFC"/>
    <w:rsid w:val="00557CFA"/>
    <w:rsid w:val="00562C9D"/>
    <w:rsid w:val="0056542B"/>
    <w:rsid w:val="005773A5"/>
    <w:rsid w:val="00584C0C"/>
    <w:rsid w:val="005866C7"/>
    <w:rsid w:val="00593E49"/>
    <w:rsid w:val="00596DBB"/>
    <w:rsid w:val="005B6E87"/>
    <w:rsid w:val="005D1671"/>
    <w:rsid w:val="005D7672"/>
    <w:rsid w:val="005E397F"/>
    <w:rsid w:val="005E47AE"/>
    <w:rsid w:val="00605444"/>
    <w:rsid w:val="00605C85"/>
    <w:rsid w:val="0060621E"/>
    <w:rsid w:val="00610C01"/>
    <w:rsid w:val="00617570"/>
    <w:rsid w:val="00626BC2"/>
    <w:rsid w:val="00632136"/>
    <w:rsid w:val="00663AA3"/>
    <w:rsid w:val="00665622"/>
    <w:rsid w:val="006831B9"/>
    <w:rsid w:val="0068382E"/>
    <w:rsid w:val="006916FA"/>
    <w:rsid w:val="0069363F"/>
    <w:rsid w:val="00693D5B"/>
    <w:rsid w:val="006A5B23"/>
    <w:rsid w:val="006B3B3B"/>
    <w:rsid w:val="006B7118"/>
    <w:rsid w:val="006C1548"/>
    <w:rsid w:val="006C5892"/>
    <w:rsid w:val="006C5C3E"/>
    <w:rsid w:val="006D3A65"/>
    <w:rsid w:val="006D7033"/>
    <w:rsid w:val="006E0321"/>
    <w:rsid w:val="006E07BA"/>
    <w:rsid w:val="006E7C91"/>
    <w:rsid w:val="006F16D7"/>
    <w:rsid w:val="006F2093"/>
    <w:rsid w:val="006F3118"/>
    <w:rsid w:val="006F7B35"/>
    <w:rsid w:val="007040BC"/>
    <w:rsid w:val="00715787"/>
    <w:rsid w:val="00715B3C"/>
    <w:rsid w:val="00726497"/>
    <w:rsid w:val="007310EF"/>
    <w:rsid w:val="00733A4C"/>
    <w:rsid w:val="00735584"/>
    <w:rsid w:val="00751AAD"/>
    <w:rsid w:val="00753117"/>
    <w:rsid w:val="00770DC1"/>
    <w:rsid w:val="00771C70"/>
    <w:rsid w:val="00772F7A"/>
    <w:rsid w:val="00795972"/>
    <w:rsid w:val="00795F19"/>
    <w:rsid w:val="007B00D0"/>
    <w:rsid w:val="007B561E"/>
    <w:rsid w:val="007C01DE"/>
    <w:rsid w:val="007D153A"/>
    <w:rsid w:val="007D3EED"/>
    <w:rsid w:val="007D4849"/>
    <w:rsid w:val="007E5E5C"/>
    <w:rsid w:val="007E5FE6"/>
    <w:rsid w:val="007E699B"/>
    <w:rsid w:val="007E6BBE"/>
    <w:rsid w:val="007F09FB"/>
    <w:rsid w:val="007F6FBC"/>
    <w:rsid w:val="00800FD4"/>
    <w:rsid w:val="00802A5E"/>
    <w:rsid w:val="008059BB"/>
    <w:rsid w:val="00842784"/>
    <w:rsid w:val="00854CFF"/>
    <w:rsid w:val="008571E0"/>
    <w:rsid w:val="00857721"/>
    <w:rsid w:val="008744A0"/>
    <w:rsid w:val="008768D1"/>
    <w:rsid w:val="00876C3B"/>
    <w:rsid w:val="008820B0"/>
    <w:rsid w:val="00883C7B"/>
    <w:rsid w:val="008A429B"/>
    <w:rsid w:val="008B1772"/>
    <w:rsid w:val="008B361C"/>
    <w:rsid w:val="008B38FC"/>
    <w:rsid w:val="008B65E6"/>
    <w:rsid w:val="008C6EBA"/>
    <w:rsid w:val="008D44B8"/>
    <w:rsid w:val="008E51E3"/>
    <w:rsid w:val="009171A2"/>
    <w:rsid w:val="00917797"/>
    <w:rsid w:val="00920FA5"/>
    <w:rsid w:val="009217F7"/>
    <w:rsid w:val="0092483E"/>
    <w:rsid w:val="00932B8C"/>
    <w:rsid w:val="00941AD7"/>
    <w:rsid w:val="00942963"/>
    <w:rsid w:val="00945B0F"/>
    <w:rsid w:val="00946493"/>
    <w:rsid w:val="0095556D"/>
    <w:rsid w:val="00962A4C"/>
    <w:rsid w:val="00964B91"/>
    <w:rsid w:val="00967A1C"/>
    <w:rsid w:val="00971948"/>
    <w:rsid w:val="00981933"/>
    <w:rsid w:val="00987D0E"/>
    <w:rsid w:val="00991042"/>
    <w:rsid w:val="009971B4"/>
    <w:rsid w:val="009A0A0A"/>
    <w:rsid w:val="009B4801"/>
    <w:rsid w:val="009C3DFD"/>
    <w:rsid w:val="009E60DA"/>
    <w:rsid w:val="009F123F"/>
    <w:rsid w:val="00A0354F"/>
    <w:rsid w:val="00A103C7"/>
    <w:rsid w:val="00A10613"/>
    <w:rsid w:val="00A167D0"/>
    <w:rsid w:val="00A31268"/>
    <w:rsid w:val="00A37368"/>
    <w:rsid w:val="00A562A5"/>
    <w:rsid w:val="00A72981"/>
    <w:rsid w:val="00A740BE"/>
    <w:rsid w:val="00A77648"/>
    <w:rsid w:val="00A77B83"/>
    <w:rsid w:val="00AA184D"/>
    <w:rsid w:val="00AA78FE"/>
    <w:rsid w:val="00AB1B7F"/>
    <w:rsid w:val="00AB2DDD"/>
    <w:rsid w:val="00AD06BE"/>
    <w:rsid w:val="00AF44A2"/>
    <w:rsid w:val="00AF650F"/>
    <w:rsid w:val="00B30506"/>
    <w:rsid w:val="00B33167"/>
    <w:rsid w:val="00B51FBD"/>
    <w:rsid w:val="00B567D8"/>
    <w:rsid w:val="00B57701"/>
    <w:rsid w:val="00B624DE"/>
    <w:rsid w:val="00B715F5"/>
    <w:rsid w:val="00B7435B"/>
    <w:rsid w:val="00B7684F"/>
    <w:rsid w:val="00B947C2"/>
    <w:rsid w:val="00BA0144"/>
    <w:rsid w:val="00BA05DA"/>
    <w:rsid w:val="00BB5382"/>
    <w:rsid w:val="00BC5889"/>
    <w:rsid w:val="00BC6061"/>
    <w:rsid w:val="00BD32CC"/>
    <w:rsid w:val="00BD3FD0"/>
    <w:rsid w:val="00BE34E5"/>
    <w:rsid w:val="00BE5505"/>
    <w:rsid w:val="00BF61BE"/>
    <w:rsid w:val="00C02BA6"/>
    <w:rsid w:val="00C330D3"/>
    <w:rsid w:val="00C337EF"/>
    <w:rsid w:val="00C35F5E"/>
    <w:rsid w:val="00C37859"/>
    <w:rsid w:val="00C44BD8"/>
    <w:rsid w:val="00C45BA2"/>
    <w:rsid w:val="00C622F6"/>
    <w:rsid w:val="00C774B5"/>
    <w:rsid w:val="00C81632"/>
    <w:rsid w:val="00C85F7F"/>
    <w:rsid w:val="00C92DF9"/>
    <w:rsid w:val="00C939CA"/>
    <w:rsid w:val="00C95171"/>
    <w:rsid w:val="00CA14E4"/>
    <w:rsid w:val="00CB39BA"/>
    <w:rsid w:val="00CC631F"/>
    <w:rsid w:val="00CD672C"/>
    <w:rsid w:val="00CF1511"/>
    <w:rsid w:val="00CF3085"/>
    <w:rsid w:val="00D0543C"/>
    <w:rsid w:val="00D2075F"/>
    <w:rsid w:val="00D421F4"/>
    <w:rsid w:val="00D43CB2"/>
    <w:rsid w:val="00D4632C"/>
    <w:rsid w:val="00D7779E"/>
    <w:rsid w:val="00D862B4"/>
    <w:rsid w:val="00D97048"/>
    <w:rsid w:val="00D974AD"/>
    <w:rsid w:val="00DA6146"/>
    <w:rsid w:val="00DA76A8"/>
    <w:rsid w:val="00DD6507"/>
    <w:rsid w:val="00DF5F23"/>
    <w:rsid w:val="00E00ADF"/>
    <w:rsid w:val="00E1578A"/>
    <w:rsid w:val="00E15C73"/>
    <w:rsid w:val="00E16974"/>
    <w:rsid w:val="00E33F4E"/>
    <w:rsid w:val="00E41378"/>
    <w:rsid w:val="00E52EE7"/>
    <w:rsid w:val="00E71C34"/>
    <w:rsid w:val="00E76260"/>
    <w:rsid w:val="00E80A96"/>
    <w:rsid w:val="00E82D8F"/>
    <w:rsid w:val="00E8633B"/>
    <w:rsid w:val="00E930D4"/>
    <w:rsid w:val="00E97527"/>
    <w:rsid w:val="00EB2CB0"/>
    <w:rsid w:val="00EB4FE9"/>
    <w:rsid w:val="00EB5625"/>
    <w:rsid w:val="00EB7E82"/>
    <w:rsid w:val="00EC223E"/>
    <w:rsid w:val="00EC3D6C"/>
    <w:rsid w:val="00EC7AF5"/>
    <w:rsid w:val="00EF648E"/>
    <w:rsid w:val="00EF7198"/>
    <w:rsid w:val="00F01B10"/>
    <w:rsid w:val="00F165D0"/>
    <w:rsid w:val="00F235E7"/>
    <w:rsid w:val="00F3062A"/>
    <w:rsid w:val="00F40F60"/>
    <w:rsid w:val="00F42737"/>
    <w:rsid w:val="00F428BF"/>
    <w:rsid w:val="00F43AF0"/>
    <w:rsid w:val="00F4454F"/>
    <w:rsid w:val="00F5248D"/>
    <w:rsid w:val="00F55DCF"/>
    <w:rsid w:val="00F56BEC"/>
    <w:rsid w:val="00F6008F"/>
    <w:rsid w:val="00F60D3E"/>
    <w:rsid w:val="00F9781C"/>
    <w:rsid w:val="00FC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o:colormru v:ext="edit" colors="#f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064"/>
    <w:pPr>
      <w:spacing w:before="120"/>
    </w:pPr>
    <w:rPr>
      <w:rFonts w:ascii="Arial" w:hAnsi="Arial"/>
      <w:sz w:val="22"/>
      <w:lang w:val="pt-BR" w:eastAsia="pt-BR"/>
    </w:rPr>
  </w:style>
  <w:style w:type="paragraph" w:styleId="Ttulo1">
    <w:name w:val="heading 1"/>
    <w:aliases w:val="h1,CapituloTitulo"/>
    <w:basedOn w:val="Normal"/>
    <w:next w:val="Normal"/>
    <w:qFormat/>
    <w:rsid w:val="002C7064"/>
    <w:pPr>
      <w:widowControl w:val="0"/>
      <w:numPr>
        <w:numId w:val="3"/>
      </w:numPr>
      <w:shd w:val="pct12" w:color="auto" w:fill="FFFFFF"/>
      <w:spacing w:before="240" w:after="120"/>
      <w:jc w:val="both"/>
      <w:outlineLvl w:val="0"/>
    </w:pPr>
    <w:rPr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rsid w:val="002C7064"/>
    <w:pPr>
      <w:widowControl w:val="0"/>
      <w:numPr>
        <w:ilvl w:val="1"/>
        <w:numId w:val="3"/>
      </w:numPr>
      <w:spacing w:before="240" w:after="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cter"/>
    <w:qFormat/>
    <w:rsid w:val="002C7064"/>
    <w:pPr>
      <w:keepNext/>
      <w:numPr>
        <w:ilvl w:val="2"/>
        <w:numId w:val="3"/>
      </w:numPr>
      <w:spacing w:before="240" w:after="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2C7064"/>
    <w:pPr>
      <w:keepNext/>
      <w:numPr>
        <w:ilvl w:val="3"/>
        <w:numId w:val="3"/>
      </w:numPr>
      <w:spacing w:before="240" w:after="6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2C7064"/>
    <w:pPr>
      <w:numPr>
        <w:ilvl w:val="4"/>
        <w:numId w:val="3"/>
      </w:numPr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link w:val="Ttulo6Carcter"/>
    <w:qFormat/>
    <w:rsid w:val="002C7064"/>
    <w:pPr>
      <w:numPr>
        <w:ilvl w:val="5"/>
        <w:numId w:val="3"/>
      </w:numPr>
      <w:spacing w:before="240" w:after="60"/>
      <w:jc w:val="both"/>
      <w:outlineLvl w:val="5"/>
    </w:pPr>
  </w:style>
  <w:style w:type="paragraph" w:styleId="Ttulo7">
    <w:name w:val="heading 7"/>
    <w:basedOn w:val="Normal"/>
    <w:next w:val="Normal"/>
    <w:qFormat/>
    <w:rsid w:val="002C7064"/>
    <w:pPr>
      <w:numPr>
        <w:ilvl w:val="6"/>
        <w:numId w:val="3"/>
      </w:numPr>
      <w:spacing w:before="240" w:after="60"/>
      <w:jc w:val="both"/>
      <w:outlineLvl w:val="6"/>
    </w:pPr>
  </w:style>
  <w:style w:type="paragraph" w:styleId="Ttulo8">
    <w:name w:val="heading 8"/>
    <w:basedOn w:val="Normal"/>
    <w:next w:val="Normal"/>
    <w:qFormat/>
    <w:rsid w:val="002C7064"/>
    <w:pPr>
      <w:numPr>
        <w:ilvl w:val="7"/>
        <w:numId w:val="3"/>
      </w:numPr>
      <w:spacing w:before="240" w:after="60"/>
      <w:jc w:val="both"/>
      <w:outlineLvl w:val="7"/>
    </w:pPr>
    <w:rPr>
      <w:sz w:val="20"/>
    </w:rPr>
  </w:style>
  <w:style w:type="paragraph" w:styleId="Ttulo9">
    <w:name w:val="heading 9"/>
    <w:basedOn w:val="Normal"/>
    <w:next w:val="Normal"/>
    <w:qFormat/>
    <w:rsid w:val="002C7064"/>
    <w:pPr>
      <w:numPr>
        <w:ilvl w:val="8"/>
        <w:numId w:val="3"/>
      </w:numPr>
      <w:spacing w:before="240" w:after="60"/>
      <w:jc w:val="both"/>
      <w:outlineLvl w:val="8"/>
    </w:pPr>
    <w:rPr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2C7064"/>
    <w:pPr>
      <w:shd w:val="clear" w:color="auto" w:fill="000080"/>
      <w:spacing w:before="60" w:after="60"/>
      <w:jc w:val="both"/>
    </w:pPr>
    <w:rPr>
      <w:rFonts w:ascii="Tahoma" w:hAnsi="Tahoma"/>
    </w:rPr>
  </w:style>
  <w:style w:type="paragraph" w:customStyle="1" w:styleId="Requisito">
    <w:name w:val="Requisito"/>
    <w:basedOn w:val="Ttulo3"/>
    <w:next w:val="Normal"/>
    <w:link w:val="RequisitoChar"/>
    <w:rsid w:val="002C7064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rsid w:val="002C7064"/>
    <w:pPr>
      <w:keepNext/>
      <w:spacing w:before="240" w:after="120"/>
      <w:outlineLvl w:val="3"/>
    </w:pPr>
    <w:rPr>
      <w:rFonts w:ascii="Arial" w:hAnsi="Arial"/>
      <w:b/>
      <w:noProof/>
      <w:sz w:val="24"/>
      <w:lang w:val="pt-BR" w:eastAsia="pt-BR"/>
    </w:rPr>
  </w:style>
  <w:style w:type="paragraph" w:styleId="Cabealho">
    <w:name w:val="header"/>
    <w:basedOn w:val="Normal"/>
    <w:rsid w:val="002C7064"/>
    <w:pPr>
      <w:tabs>
        <w:tab w:val="center" w:pos="4153"/>
        <w:tab w:val="right" w:pos="8306"/>
      </w:tabs>
      <w:spacing w:before="60" w:after="60"/>
      <w:jc w:val="both"/>
    </w:pPr>
    <w:rPr>
      <w:sz w:val="20"/>
    </w:rPr>
  </w:style>
  <w:style w:type="paragraph" w:styleId="Listanumerada">
    <w:name w:val="List Number"/>
    <w:basedOn w:val="Normal"/>
    <w:rsid w:val="002C7064"/>
    <w:pPr>
      <w:numPr>
        <w:numId w:val="1"/>
      </w:numPr>
      <w:spacing w:before="60" w:after="60"/>
      <w:jc w:val="both"/>
    </w:pPr>
  </w:style>
  <w:style w:type="paragraph" w:styleId="Listacommarcas">
    <w:name w:val="List Bullet"/>
    <w:basedOn w:val="Normal"/>
    <w:autoRedefine/>
    <w:rsid w:val="002C7064"/>
    <w:pPr>
      <w:numPr>
        <w:numId w:val="2"/>
      </w:numPr>
      <w:spacing w:before="60" w:after="60"/>
      <w:jc w:val="both"/>
    </w:pPr>
  </w:style>
  <w:style w:type="paragraph" w:styleId="Rodap">
    <w:name w:val="footer"/>
    <w:basedOn w:val="Normal"/>
    <w:rsid w:val="002C7064"/>
    <w:pPr>
      <w:tabs>
        <w:tab w:val="center" w:pos="4153"/>
        <w:tab w:val="right" w:pos="8306"/>
      </w:tabs>
      <w:spacing w:before="60"/>
      <w:jc w:val="both"/>
    </w:pPr>
    <w:rPr>
      <w:sz w:val="16"/>
    </w:rPr>
  </w:style>
  <w:style w:type="paragraph" w:customStyle="1" w:styleId="titulo">
    <w:name w:val="titulo"/>
    <w:basedOn w:val="Normal"/>
    <w:next w:val="versao"/>
    <w:rsid w:val="002C7064"/>
    <w:pPr>
      <w:spacing w:before="5280" w:after="60"/>
      <w:jc w:val="right"/>
    </w:pPr>
    <w:rPr>
      <w:b/>
      <w:sz w:val="36"/>
    </w:rPr>
  </w:style>
  <w:style w:type="paragraph" w:customStyle="1" w:styleId="versao">
    <w:name w:val="versao"/>
    <w:basedOn w:val="titulo"/>
    <w:rsid w:val="002C7064"/>
    <w:pPr>
      <w:spacing w:before="0" w:after="0"/>
    </w:pPr>
    <w:rPr>
      <w:sz w:val="28"/>
    </w:rPr>
  </w:style>
  <w:style w:type="character" w:styleId="Nmerodepgina">
    <w:name w:val="page number"/>
    <w:basedOn w:val="Tipodeletrapredefinidodopargrafo"/>
    <w:rsid w:val="002C7064"/>
  </w:style>
  <w:style w:type="paragraph" w:customStyle="1" w:styleId="sistema">
    <w:name w:val="sistema"/>
    <w:basedOn w:val="Normal"/>
    <w:rsid w:val="002C7064"/>
    <w:pPr>
      <w:spacing w:after="240"/>
      <w:jc w:val="right"/>
    </w:pPr>
    <w:rPr>
      <w:b/>
      <w:sz w:val="36"/>
    </w:rPr>
  </w:style>
  <w:style w:type="paragraph" w:styleId="ndice1">
    <w:name w:val="toc 1"/>
    <w:basedOn w:val="Normal"/>
    <w:next w:val="Normal"/>
    <w:autoRedefine/>
    <w:uiPriority w:val="39"/>
    <w:rsid w:val="002C7064"/>
    <w:pPr>
      <w:tabs>
        <w:tab w:val="left" w:pos="480"/>
        <w:tab w:val="right" w:leader="dot" w:pos="9061"/>
      </w:tabs>
      <w:spacing w:after="120"/>
    </w:pPr>
    <w:rPr>
      <w:b/>
      <w:caps/>
      <w:noProof/>
      <w:sz w:val="20"/>
    </w:rPr>
  </w:style>
  <w:style w:type="paragraph" w:styleId="ndice2">
    <w:name w:val="toc 2"/>
    <w:basedOn w:val="Normal"/>
    <w:next w:val="Normal"/>
    <w:autoRedefine/>
    <w:uiPriority w:val="39"/>
    <w:rsid w:val="002C7064"/>
    <w:pPr>
      <w:ind w:left="240"/>
    </w:pPr>
    <w:rPr>
      <w:smallCaps/>
      <w:sz w:val="20"/>
    </w:rPr>
  </w:style>
  <w:style w:type="paragraph" w:styleId="ndice3">
    <w:name w:val="toc 3"/>
    <w:basedOn w:val="Normal"/>
    <w:next w:val="Normal"/>
    <w:autoRedefine/>
    <w:uiPriority w:val="39"/>
    <w:rsid w:val="002C7064"/>
    <w:pPr>
      <w:ind w:left="480"/>
    </w:pPr>
    <w:rPr>
      <w:i/>
      <w:sz w:val="20"/>
    </w:rPr>
  </w:style>
  <w:style w:type="paragraph" w:styleId="ndice4">
    <w:name w:val="toc 4"/>
    <w:basedOn w:val="Normal"/>
    <w:next w:val="Normal"/>
    <w:autoRedefine/>
    <w:semiHidden/>
    <w:rsid w:val="002C7064"/>
    <w:pPr>
      <w:ind w:left="720"/>
    </w:pPr>
    <w:rPr>
      <w:sz w:val="18"/>
    </w:rPr>
  </w:style>
  <w:style w:type="paragraph" w:styleId="ndice5">
    <w:name w:val="toc 5"/>
    <w:basedOn w:val="Normal"/>
    <w:next w:val="Normal"/>
    <w:autoRedefine/>
    <w:semiHidden/>
    <w:rsid w:val="002C7064"/>
    <w:pPr>
      <w:ind w:left="960"/>
    </w:pPr>
    <w:rPr>
      <w:sz w:val="18"/>
    </w:rPr>
  </w:style>
  <w:style w:type="paragraph" w:styleId="ndice6">
    <w:name w:val="toc 6"/>
    <w:basedOn w:val="Normal"/>
    <w:next w:val="Normal"/>
    <w:autoRedefine/>
    <w:semiHidden/>
    <w:rsid w:val="002C7064"/>
    <w:pPr>
      <w:ind w:left="1200"/>
    </w:pPr>
    <w:rPr>
      <w:sz w:val="18"/>
    </w:rPr>
  </w:style>
  <w:style w:type="paragraph" w:styleId="ndice7">
    <w:name w:val="toc 7"/>
    <w:basedOn w:val="Normal"/>
    <w:next w:val="Normal"/>
    <w:autoRedefine/>
    <w:semiHidden/>
    <w:rsid w:val="002C7064"/>
    <w:pPr>
      <w:ind w:left="1440"/>
    </w:pPr>
    <w:rPr>
      <w:sz w:val="18"/>
    </w:rPr>
  </w:style>
  <w:style w:type="paragraph" w:styleId="ndice8">
    <w:name w:val="toc 8"/>
    <w:basedOn w:val="Normal"/>
    <w:next w:val="Normal"/>
    <w:autoRedefine/>
    <w:semiHidden/>
    <w:rsid w:val="002C7064"/>
    <w:pPr>
      <w:ind w:left="1680"/>
    </w:pPr>
    <w:rPr>
      <w:sz w:val="18"/>
    </w:rPr>
  </w:style>
  <w:style w:type="paragraph" w:styleId="ndice9">
    <w:name w:val="toc 9"/>
    <w:basedOn w:val="Normal"/>
    <w:next w:val="Normal"/>
    <w:autoRedefine/>
    <w:semiHidden/>
    <w:rsid w:val="002C7064"/>
    <w:pPr>
      <w:ind w:left="1920"/>
    </w:pPr>
    <w:rPr>
      <w:sz w:val="18"/>
    </w:rPr>
  </w:style>
  <w:style w:type="paragraph" w:customStyle="1" w:styleId="destaque2">
    <w:name w:val="destaque 2"/>
    <w:basedOn w:val="destaque1"/>
    <w:next w:val="Normal"/>
    <w:rsid w:val="002C7064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2C7064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2C7064"/>
    <w:pPr>
      <w:spacing w:before="360" w:after="120"/>
      <w:jc w:val="both"/>
    </w:pPr>
    <w:rPr>
      <w:b/>
      <w:sz w:val="28"/>
    </w:rPr>
  </w:style>
  <w:style w:type="paragraph" w:customStyle="1" w:styleId="Topicos">
    <w:name w:val="Topicos"/>
    <w:basedOn w:val="Normal"/>
    <w:rsid w:val="002C7064"/>
    <w:pPr>
      <w:numPr>
        <w:numId w:val="4"/>
      </w:numPr>
      <w:spacing w:before="60" w:after="60"/>
    </w:pPr>
  </w:style>
  <w:style w:type="paragraph" w:styleId="Legenda">
    <w:name w:val="caption"/>
    <w:basedOn w:val="Normal"/>
    <w:next w:val="Normal"/>
    <w:qFormat/>
    <w:rsid w:val="002C7064"/>
    <w:pPr>
      <w:spacing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rsid w:val="002C7064"/>
    <w:pPr>
      <w:jc w:val="both"/>
    </w:pPr>
    <w:rPr>
      <w:sz w:val="20"/>
    </w:rPr>
  </w:style>
  <w:style w:type="character" w:styleId="Refdenotaderodap">
    <w:name w:val="footnote reference"/>
    <w:semiHidden/>
    <w:rsid w:val="002C7064"/>
    <w:rPr>
      <w:vertAlign w:val="superscript"/>
    </w:rPr>
  </w:style>
  <w:style w:type="character" w:styleId="Hiperligao">
    <w:name w:val="Hyperlink"/>
    <w:rsid w:val="002C7064"/>
    <w:rPr>
      <w:color w:val="0000FF"/>
      <w:u w:val="single"/>
    </w:rPr>
  </w:style>
  <w:style w:type="character" w:styleId="Refdecomentrio">
    <w:name w:val="annotation reference"/>
    <w:semiHidden/>
    <w:rsid w:val="002C7064"/>
    <w:rPr>
      <w:sz w:val="16"/>
      <w:szCs w:val="16"/>
    </w:rPr>
  </w:style>
  <w:style w:type="paragraph" w:styleId="Textodecomentrio">
    <w:name w:val="annotation text"/>
    <w:basedOn w:val="Normal"/>
    <w:link w:val="TextodecomentrioCarcter"/>
    <w:semiHidden/>
    <w:rsid w:val="002C7064"/>
    <w:pPr>
      <w:spacing w:before="60" w:after="60"/>
      <w:jc w:val="both"/>
    </w:pPr>
    <w:rPr>
      <w:sz w:val="20"/>
    </w:rPr>
  </w:style>
  <w:style w:type="paragraph" w:styleId="Corpodetexto">
    <w:name w:val="Body Text"/>
    <w:basedOn w:val="Normal"/>
    <w:link w:val="CorpodetextoCarcter"/>
    <w:rsid w:val="002C7064"/>
    <w:pPr>
      <w:spacing w:before="60" w:after="60"/>
      <w:jc w:val="both"/>
    </w:pPr>
  </w:style>
  <w:style w:type="paragraph" w:styleId="Corpodetexto2">
    <w:name w:val="Body Text 2"/>
    <w:basedOn w:val="Normal"/>
    <w:rsid w:val="002C7064"/>
    <w:pPr>
      <w:spacing w:before="60" w:after="60"/>
      <w:jc w:val="both"/>
    </w:pPr>
    <w:rPr>
      <w:i/>
    </w:rPr>
  </w:style>
  <w:style w:type="paragraph" w:styleId="Corpodetexto3">
    <w:name w:val="Body Text 3"/>
    <w:basedOn w:val="Normal"/>
    <w:rsid w:val="002C7064"/>
    <w:pPr>
      <w:spacing w:before="60" w:after="60"/>
    </w:pPr>
  </w:style>
  <w:style w:type="character" w:styleId="Hiperligaovisitada">
    <w:name w:val="FollowedHyperlink"/>
    <w:rsid w:val="002C7064"/>
    <w:rPr>
      <w:color w:val="800080"/>
      <w:u w:val="single"/>
    </w:rPr>
  </w:style>
  <w:style w:type="paragraph" w:customStyle="1" w:styleId="Tabletext">
    <w:name w:val="Tabletext"/>
    <w:basedOn w:val="Normal"/>
    <w:rsid w:val="002C7064"/>
    <w:pPr>
      <w:keepLines/>
      <w:widowControl w:val="0"/>
      <w:spacing w:before="60" w:after="60" w:line="240" w:lineRule="atLeast"/>
      <w:ind w:left="284"/>
    </w:pPr>
    <w:rPr>
      <w:sz w:val="20"/>
      <w:lang w:val="en-US"/>
    </w:rPr>
  </w:style>
  <w:style w:type="paragraph" w:customStyle="1" w:styleId="Textopadro">
    <w:name w:val="Texto padrão"/>
    <w:basedOn w:val="Normal"/>
    <w:rsid w:val="002C7064"/>
    <w:pPr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</w:rPr>
  </w:style>
  <w:style w:type="paragraph" w:customStyle="1" w:styleId="TableText0">
    <w:name w:val="Table Text"/>
    <w:basedOn w:val="Normal"/>
    <w:rsid w:val="002C7064"/>
    <w:pPr>
      <w:autoSpaceDE w:val="0"/>
      <w:autoSpaceDN w:val="0"/>
      <w:adjustRightInd w:val="0"/>
      <w:spacing w:before="0"/>
    </w:pPr>
    <w:rPr>
      <w:rFonts w:cs="Arial"/>
      <w:sz w:val="20"/>
    </w:rPr>
  </w:style>
  <w:style w:type="paragraph" w:customStyle="1" w:styleId="EstiloRequisitoJustificado">
    <w:name w:val="Estilo Requisito + Justificado"/>
    <w:basedOn w:val="Requisito"/>
    <w:rsid w:val="002C7064"/>
    <w:pPr>
      <w:jc w:val="both"/>
    </w:pPr>
    <w:rPr>
      <w:bCs/>
    </w:rPr>
  </w:style>
  <w:style w:type="paragraph" w:styleId="Avanodecorpodetexto">
    <w:name w:val="Body Text Indent"/>
    <w:basedOn w:val="Normal"/>
    <w:rsid w:val="002C7064"/>
    <w:pPr>
      <w:spacing w:before="0"/>
      <w:ind w:firstLine="708"/>
      <w:jc w:val="both"/>
    </w:pPr>
    <w:rPr>
      <w:rFonts w:cs="Arial"/>
    </w:rPr>
  </w:style>
  <w:style w:type="paragraph" w:styleId="ndicedeilustraes">
    <w:name w:val="table of figures"/>
    <w:aliases w:val="Figura 3."/>
    <w:basedOn w:val="Normal"/>
    <w:next w:val="Normal"/>
    <w:semiHidden/>
    <w:rsid w:val="002C7064"/>
  </w:style>
  <w:style w:type="character" w:customStyle="1" w:styleId="Ttulo3Carcter">
    <w:name w:val="Título 3 Carácter"/>
    <w:link w:val="Ttulo3"/>
    <w:rsid w:val="00B7435B"/>
    <w:rPr>
      <w:rFonts w:ascii="Arial" w:hAnsi="Arial"/>
      <w:b/>
      <w:sz w:val="22"/>
      <w:lang w:val="pt-BR" w:eastAsia="pt-BR"/>
    </w:rPr>
  </w:style>
  <w:style w:type="paragraph" w:styleId="ndiceremissivo1">
    <w:name w:val="index 1"/>
    <w:basedOn w:val="Normal"/>
    <w:next w:val="Normal"/>
    <w:autoRedefine/>
    <w:semiHidden/>
    <w:rsid w:val="002C7064"/>
    <w:pPr>
      <w:ind w:left="220" w:hanging="220"/>
    </w:pPr>
  </w:style>
  <w:style w:type="character" w:customStyle="1" w:styleId="RequisitoChar">
    <w:name w:val="Requisito Char"/>
    <w:basedOn w:val="Ttulo3Carcter"/>
    <w:link w:val="Requisito"/>
    <w:rsid w:val="00B7435B"/>
  </w:style>
  <w:style w:type="character" w:customStyle="1" w:styleId="TEXTO">
    <w:name w:val="TEXTO"/>
    <w:rsid w:val="00B7684F"/>
    <w:rPr>
      <w:rFonts w:ascii="Arial" w:hAnsi="Arial"/>
      <w:sz w:val="22"/>
    </w:rPr>
  </w:style>
  <w:style w:type="paragraph" w:customStyle="1" w:styleId="RequisitoFuncional">
    <w:name w:val="Requisito Funcional"/>
    <w:basedOn w:val="Ttulo3"/>
    <w:next w:val="Normal"/>
    <w:rsid w:val="00075358"/>
    <w:pPr>
      <w:numPr>
        <w:ilvl w:val="0"/>
        <w:numId w:val="8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RequisitoNoFuncional">
    <w:name w:val="Requisito Não Funcional"/>
    <w:basedOn w:val="RequisitoFuncional"/>
    <w:next w:val="Normal"/>
    <w:rsid w:val="009E60DA"/>
    <w:pPr>
      <w:numPr>
        <w:numId w:val="9"/>
      </w:numPr>
    </w:pPr>
    <w:rPr>
      <w:rFonts w:cs="Arial"/>
    </w:rPr>
  </w:style>
  <w:style w:type="paragraph" w:styleId="Ttulo">
    <w:name w:val="Title"/>
    <w:basedOn w:val="Normal"/>
    <w:next w:val="Normal"/>
    <w:qFormat/>
    <w:rsid w:val="004F7CFB"/>
    <w:pPr>
      <w:widowControl w:val="0"/>
      <w:suppressAutoHyphens/>
      <w:spacing w:before="0"/>
      <w:jc w:val="center"/>
    </w:pPr>
    <w:rPr>
      <w:b/>
      <w:sz w:val="36"/>
      <w:lang w:val="en-US" w:eastAsia="en-US"/>
    </w:rPr>
  </w:style>
  <w:style w:type="paragraph" w:styleId="NormalWeb">
    <w:name w:val="Normal (Web)"/>
    <w:basedOn w:val="Normal"/>
    <w:uiPriority w:val="99"/>
    <w:unhideWhenUsed/>
    <w:rsid w:val="00C8163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cter"/>
    <w:rsid w:val="006F2093"/>
    <w:pPr>
      <w:spacing w:before="120" w:after="0"/>
      <w:jc w:val="left"/>
    </w:pPr>
    <w:rPr>
      <w:b/>
      <w:bCs/>
    </w:rPr>
  </w:style>
  <w:style w:type="character" w:customStyle="1" w:styleId="TextodecomentrioCarcter">
    <w:name w:val="Texto de comentário Carácter"/>
    <w:link w:val="Textodecomentrio"/>
    <w:semiHidden/>
    <w:rsid w:val="006F2093"/>
    <w:rPr>
      <w:rFonts w:ascii="Arial" w:hAnsi="Arial"/>
    </w:rPr>
  </w:style>
  <w:style w:type="character" w:customStyle="1" w:styleId="AssuntodecomentrioCarcter">
    <w:name w:val="Assunto de comentário Carácter"/>
    <w:basedOn w:val="TextodecomentrioCarcter"/>
    <w:link w:val="Assuntodecomentrio"/>
    <w:rsid w:val="006F2093"/>
  </w:style>
  <w:style w:type="paragraph" w:styleId="Textodebalo">
    <w:name w:val="Balloon Text"/>
    <w:basedOn w:val="Normal"/>
    <w:link w:val="TextodebaloCarcter"/>
    <w:rsid w:val="006F2093"/>
    <w:pPr>
      <w:spacing w:before="0"/>
    </w:pPr>
    <w:rPr>
      <w:rFonts w:ascii="Tahoma" w:hAnsi="Tahoma"/>
      <w:sz w:val="16"/>
      <w:szCs w:val="16"/>
    </w:rPr>
  </w:style>
  <w:style w:type="character" w:customStyle="1" w:styleId="TextodebaloCarcter">
    <w:name w:val="Texto de balão Carácter"/>
    <w:link w:val="Textodebalo"/>
    <w:rsid w:val="006F20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B4FE9"/>
    <w:pPr>
      <w:ind w:left="720"/>
      <w:contextualSpacing/>
    </w:pPr>
  </w:style>
  <w:style w:type="table" w:styleId="Tabelacomgrelha">
    <w:name w:val="Table Grid"/>
    <w:basedOn w:val="Tabelanormal"/>
    <w:rsid w:val="00E930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Tipodeletrapredefinidodopargrafo"/>
    <w:uiPriority w:val="22"/>
    <w:qFormat/>
    <w:rsid w:val="00F55DCF"/>
    <w:rPr>
      <w:b/>
      <w:bCs/>
    </w:rPr>
  </w:style>
  <w:style w:type="character" w:customStyle="1" w:styleId="CorpodetextoCarcter">
    <w:name w:val="Corpo de texto Carácter"/>
    <w:basedOn w:val="Tipodeletrapredefinidodopargrafo"/>
    <w:link w:val="Corpodetexto"/>
    <w:rsid w:val="00C35F5E"/>
    <w:rPr>
      <w:rFonts w:ascii="Arial" w:hAnsi="Arial"/>
      <w:sz w:val="22"/>
      <w:lang w:val="pt-BR" w:eastAsia="pt-BR"/>
    </w:rPr>
  </w:style>
  <w:style w:type="character" w:customStyle="1" w:styleId="Ttulo6Carcter">
    <w:name w:val="Título 6 Carácter"/>
    <w:basedOn w:val="Tipodeletrapredefinidodopargrafo"/>
    <w:link w:val="Ttulo6"/>
    <w:rsid w:val="006C5C3E"/>
    <w:rPr>
      <w:rFonts w:ascii="Arial" w:hAnsi="Arial"/>
      <w:sz w:val="22"/>
      <w:lang w:val="pt-BR" w:eastAsia="pt-BR"/>
    </w:rPr>
  </w:style>
  <w:style w:type="character" w:styleId="nfase">
    <w:name w:val="Emphasis"/>
    <w:basedOn w:val="Tipodeletrapredefinidodopargrafo"/>
    <w:qFormat/>
    <w:rsid w:val="00E71C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3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ropostaTecnic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PropostaTecnica</Template>
  <TotalTime>3</TotalTime>
  <Pages>12</Pages>
  <Words>2378</Words>
  <Characters>13558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da Proposta Técnica&gt;</vt:lpstr>
      <vt:lpstr>&lt;Nome da Proposta Técnica&gt;</vt:lpstr>
    </vt:vector>
  </TitlesOfParts>
  <Company>cesar</Company>
  <LinksUpToDate>false</LinksUpToDate>
  <CharactersWithSpaces>15905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da Proposta Técnica&gt;</dc:title>
  <dc:creator>acr</dc:creator>
  <cp:lastModifiedBy>Belmira Muchanga</cp:lastModifiedBy>
  <cp:revision>3</cp:revision>
  <cp:lastPrinted>2007-10-15T05:55:00Z</cp:lastPrinted>
  <dcterms:created xsi:type="dcterms:W3CDTF">2019-05-27T22:01:00Z</dcterms:created>
  <dcterms:modified xsi:type="dcterms:W3CDTF">2019-05-27T22:14:00Z</dcterms:modified>
</cp:coreProperties>
</file>